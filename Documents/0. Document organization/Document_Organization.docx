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393203" w:displacedByCustomXml="next"/>
    <w:bookmarkEnd w:id="0" w:displacedByCustomXml="next"/>
    <w:sdt>
      <w:sdtPr>
        <w:rPr>
          <w:rFonts w:ascii="Cambria Math" w:hAnsi="Cambria Math"/>
          <w:color w:val="595959" w:themeColor="text1" w:themeTint="A6"/>
          <w:sz w:val="24"/>
          <w:lang w:val="en-GB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41B444A" w14:textId="7D658748" w:rsidR="00587028" w:rsidRPr="00A768BB" w:rsidRDefault="00587028">
          <w:pPr>
            <w:pStyle w:val="Nessunaspaziatura"/>
            <w:rPr>
              <w:rFonts w:ascii="Cambria Math" w:hAnsi="Cambria Math"/>
              <w:noProof/>
              <w:lang w:val="en-GB" w:eastAsia="en-US" w:bidi="th-TH"/>
            </w:rPr>
          </w:pPr>
        </w:p>
        <w:p w14:paraId="15178A80" w14:textId="7543BB63" w:rsidR="00587028" w:rsidRPr="00A768BB" w:rsidRDefault="00587028">
          <w:pPr>
            <w:pStyle w:val="Nessunaspaziatura"/>
            <w:rPr>
              <w:rFonts w:ascii="Cambria Math" w:hAnsi="Cambria Math"/>
              <w:noProof/>
              <w:lang w:val="en-GB" w:eastAsia="en-US" w:bidi="th-TH"/>
            </w:rPr>
          </w:pPr>
        </w:p>
        <w:p w14:paraId="43290C25" w14:textId="00CF4AD0" w:rsidR="00587028" w:rsidRPr="00A768BB" w:rsidRDefault="00227D6C">
          <w:pPr>
            <w:pStyle w:val="Nessunaspaziatura"/>
            <w:rPr>
              <w:rFonts w:ascii="Cambria Math" w:hAnsi="Cambria Math"/>
              <w:noProof/>
              <w:lang w:val="en-GB" w:eastAsia="en-US" w:bidi="th-TH"/>
            </w:rPr>
          </w:pPr>
          <w:r w:rsidRPr="00A768BB">
            <w:rPr>
              <w:rFonts w:ascii="Cambria Math" w:hAnsi="Cambria Math"/>
              <w:noProof/>
              <w:lang w:val="en-GB"/>
            </w:rPr>
            <w:drawing>
              <wp:anchor distT="0" distB="0" distL="114300" distR="114300" simplePos="0" relativeHeight="251683840" behindDoc="0" locked="0" layoutInCell="1" allowOverlap="1" wp14:anchorId="5BDBBE3E" wp14:editId="524C405D">
                <wp:simplePos x="0" y="0"/>
                <wp:positionH relativeFrom="margin">
                  <wp:posOffset>977900</wp:posOffset>
                </wp:positionH>
                <wp:positionV relativeFrom="paragraph">
                  <wp:posOffset>2540</wp:posOffset>
                </wp:positionV>
                <wp:extent cx="4902200" cy="3905250"/>
                <wp:effectExtent l="0" t="0" r="0" b="0"/>
                <wp:wrapSquare wrapText="bothSides"/>
                <wp:docPr id="73" name="Immagin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CE87VJgWAAALtd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0" cy="390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F6ACB1D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5AFF4240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6E32DFB8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7240D28D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44F92AB0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3BEBF9D2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169E83BE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1EA5D632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1D60F0CF" w14:textId="77777777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2AEF97A6" w14:textId="2B75B9D9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5E677AB8" w14:textId="7E97C03B" w:rsidR="00227D6C" w:rsidRPr="00A768BB" w:rsidRDefault="00227D6C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1EB69C82" w14:textId="77777777" w:rsidR="00932882" w:rsidRPr="00A768BB" w:rsidRDefault="00932882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</w:p>
        <w:p w14:paraId="18C3B166" w14:textId="6179315F" w:rsidR="00587028" w:rsidRPr="00A768BB" w:rsidRDefault="00471673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</w:pPr>
          <w:r w:rsidRPr="00A768BB"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  <w:t xml:space="preserve">Iqueue </w:t>
          </w:r>
          <w:r w:rsidR="006A2669" w:rsidRPr="00A768BB"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  <w:t>Pr</w:t>
          </w:r>
          <w:r w:rsidR="00B134C6" w:rsidRPr="00A768BB">
            <w:rPr>
              <w:rFonts w:ascii="Cambria Math" w:hAnsi="Cambria Math"/>
              <w:noProof/>
              <w:color w:val="003E75" w:themeColor="background2" w:themeShade="40"/>
              <w:sz w:val="56"/>
              <w:szCs w:val="56"/>
              <w:lang w:val="en-GB" w:eastAsia="en-US" w:bidi="th-TH"/>
            </w:rPr>
            <w:t>oject</w:t>
          </w:r>
        </w:p>
        <w:p w14:paraId="453BF562" w14:textId="714E7EBE" w:rsidR="00227D6C" w:rsidRPr="00A768BB" w:rsidRDefault="00987906" w:rsidP="00227D6C">
          <w:pPr>
            <w:pStyle w:val="Nessunaspaziatura"/>
            <w:jc w:val="center"/>
            <w:rPr>
              <w:rFonts w:ascii="Cambria Math" w:hAnsi="Cambria Math"/>
              <w:noProof/>
              <w:color w:val="003E75" w:themeColor="background2" w:themeShade="40"/>
              <w:sz w:val="42"/>
              <w:szCs w:val="42"/>
              <w:lang w:val="en-GB" w:eastAsia="en-US" w:bidi="th-TH"/>
            </w:rPr>
          </w:pPr>
          <w:r>
            <w:rPr>
              <w:rFonts w:ascii="Cambria Math" w:hAnsi="Cambria Math"/>
              <w:noProof/>
              <w:color w:val="003E75" w:themeColor="background2" w:themeShade="40"/>
              <w:sz w:val="42"/>
              <w:szCs w:val="42"/>
              <w:lang w:val="en-GB" w:eastAsia="en-US" w:bidi="th-TH"/>
            </w:rPr>
            <w:t>Organization of the Documents</w:t>
          </w:r>
        </w:p>
        <w:p w14:paraId="3800BCBE" w14:textId="52E28955" w:rsidR="00227D6C" w:rsidRPr="00A768BB" w:rsidRDefault="008E7320" w:rsidP="00227D6C">
          <w:pPr>
            <w:pStyle w:val="Nessunaspaziatura"/>
            <w:jc w:val="center"/>
            <w:rPr>
              <w:rFonts w:ascii="Cambria Math" w:hAnsi="Cambria Math"/>
              <w:noProof/>
              <w:color w:val="595959" w:themeColor="text1" w:themeTint="A6"/>
              <w:sz w:val="36"/>
              <w:szCs w:val="36"/>
              <w:lang w:val="en-GB" w:eastAsia="en-US" w:bidi="th-TH"/>
            </w:rPr>
          </w:pPr>
          <w:r w:rsidRPr="00A768BB">
            <w:rPr>
              <w:rFonts w:ascii="CMBX12" w:hAnsi="CMBX12" w:cs="CMBX12"/>
              <w:color w:val="595959" w:themeColor="text1" w:themeTint="A6"/>
              <w:sz w:val="36"/>
              <w:szCs w:val="36"/>
              <w:lang w:val="en-GB"/>
            </w:rPr>
            <w:t>Software</w:t>
          </w:r>
          <w:r w:rsidR="00B134C6" w:rsidRPr="00A768BB">
            <w:rPr>
              <w:rFonts w:ascii="CMBX12" w:hAnsi="CMBX12" w:cs="CMBX12"/>
              <w:color w:val="595959" w:themeColor="text1" w:themeTint="A6"/>
              <w:sz w:val="36"/>
              <w:szCs w:val="36"/>
              <w:lang w:val="en-GB"/>
            </w:rPr>
            <w:t xml:space="preserve"> </w:t>
          </w:r>
          <w:r w:rsidRPr="00A768BB">
            <w:rPr>
              <w:rFonts w:ascii="CMBX12" w:hAnsi="CMBX12" w:cs="CMBX12"/>
              <w:color w:val="595959" w:themeColor="text1" w:themeTint="A6"/>
              <w:sz w:val="36"/>
              <w:szCs w:val="36"/>
              <w:lang w:val="en-GB"/>
            </w:rPr>
            <w:t>Engineering for Automation</w:t>
          </w:r>
          <w:r w:rsidR="00B134C6" w:rsidRPr="00A768BB">
            <w:rPr>
              <w:rFonts w:ascii="CMBX12" w:hAnsi="CMBX12" w:cs="CMBX12"/>
              <w:color w:val="595959" w:themeColor="text1" w:themeTint="A6"/>
              <w:sz w:val="36"/>
              <w:szCs w:val="36"/>
              <w:lang w:val="en-GB"/>
            </w:rPr>
            <w:t xml:space="preserve"> </w:t>
          </w:r>
          <w:r w:rsidR="00227D6C" w:rsidRPr="00A768BB">
            <w:rPr>
              <w:rFonts w:ascii="Cambria Math" w:hAnsi="Cambria Math"/>
              <w:color w:val="595959" w:themeColor="text1" w:themeTint="A6"/>
              <w:sz w:val="36"/>
              <w:szCs w:val="36"/>
              <w:lang w:val="en-GB"/>
            </w:rPr>
            <w:t>(202</w:t>
          </w:r>
          <w:r w:rsidR="00B134C6" w:rsidRPr="00A768BB">
            <w:rPr>
              <w:rFonts w:ascii="Cambria Math" w:hAnsi="Cambria Math"/>
              <w:color w:val="595959" w:themeColor="text1" w:themeTint="A6"/>
              <w:sz w:val="36"/>
              <w:szCs w:val="36"/>
              <w:lang w:val="en-GB"/>
            </w:rPr>
            <w:t>2</w:t>
          </w:r>
          <w:r w:rsidR="00227D6C" w:rsidRPr="00A768BB">
            <w:rPr>
              <w:rFonts w:ascii="Cambria Math" w:hAnsi="Cambria Math"/>
              <w:color w:val="595959" w:themeColor="text1" w:themeTint="A6"/>
              <w:sz w:val="36"/>
              <w:szCs w:val="36"/>
              <w:lang w:val="en-GB"/>
            </w:rPr>
            <w:t>-202</w:t>
          </w:r>
          <w:r w:rsidR="00B134C6" w:rsidRPr="00A768BB">
            <w:rPr>
              <w:rFonts w:ascii="Cambria Math" w:hAnsi="Cambria Math"/>
              <w:color w:val="595959" w:themeColor="text1" w:themeTint="A6"/>
              <w:sz w:val="36"/>
              <w:szCs w:val="36"/>
              <w:lang w:val="en-GB"/>
            </w:rPr>
            <w:t>3</w:t>
          </w:r>
          <w:r w:rsidR="00227D6C" w:rsidRPr="00A768BB">
            <w:rPr>
              <w:rFonts w:ascii="Cambria Math" w:hAnsi="Cambria Math"/>
              <w:color w:val="595959" w:themeColor="text1" w:themeTint="A6"/>
              <w:sz w:val="36"/>
              <w:szCs w:val="36"/>
              <w:lang w:val="en-GB"/>
            </w:rPr>
            <w:t>)</w:t>
          </w:r>
        </w:p>
        <w:p w14:paraId="1D6EA01A" w14:textId="77777777" w:rsidR="00227D6C" w:rsidRPr="00A768BB" w:rsidRDefault="00227D6C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2AB6B841" w14:textId="53BF810A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3EC75C7F" w14:textId="77777777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01344789" w14:textId="4E11DE87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4DA90C9D" w14:textId="77777777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6955C591" w14:textId="39107C6D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1A892B83" w14:textId="593314A7" w:rsidR="00587028" w:rsidRPr="00A768BB" w:rsidRDefault="00587028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17AC4315" w14:textId="46962C22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0A27F457" w14:textId="39D554DE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4825A961" w14:textId="67DFDB2F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11E877F6" w14:textId="7C2097D0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096CFB3B" w14:textId="34EEB2DE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511A7217" w14:textId="77777777" w:rsidR="00932882" w:rsidRPr="00A768BB" w:rsidRDefault="00932882">
          <w:pPr>
            <w:pStyle w:val="Nessunaspaziatura"/>
            <w:rPr>
              <w:rFonts w:ascii="Cambria Math" w:hAnsi="Cambria Math"/>
              <w:noProof/>
              <w:color w:val="595959" w:themeColor="text1" w:themeTint="A6"/>
              <w:lang w:val="en-GB" w:eastAsia="en-US" w:bidi="th-TH"/>
            </w:rPr>
          </w:pPr>
        </w:p>
        <w:p w14:paraId="0944C87A" w14:textId="58785C48" w:rsidR="00471673" w:rsidRPr="005A41D1" w:rsidRDefault="008E7320" w:rsidP="00482E2D">
          <w:pPr>
            <w:pStyle w:val="Informazionicontatto"/>
            <w:jc w:val="both"/>
            <w:rPr>
              <w:rFonts w:ascii="Cambria Math" w:hAnsi="Cambria Math"/>
              <w:sz w:val="32"/>
              <w:szCs w:val="32"/>
              <w:lang w:val="it-IT"/>
            </w:rPr>
          </w:pPr>
          <w:r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Giacomelli Gianluca, </w:t>
          </w:r>
          <w:r w:rsidRPr="005A41D1">
            <w:rPr>
              <w:rFonts w:ascii="Cambria Math" w:hAnsi="Cambria Math"/>
              <w:sz w:val="32"/>
              <w:szCs w:val="32"/>
              <w:lang w:val="it-IT"/>
            </w:rPr>
            <w:tab/>
            <w:t>10615105</w:t>
          </w:r>
          <w:r w:rsidR="00471673"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                  </w:t>
          </w:r>
          <w:r w:rsidRPr="005A41D1">
            <w:rPr>
              <w:rFonts w:ascii="Cambria Math" w:hAnsi="Cambria Math"/>
              <w:sz w:val="32"/>
              <w:szCs w:val="32"/>
              <w:lang w:val="it-IT"/>
            </w:rPr>
            <w:tab/>
          </w:r>
          <w:r w:rsidR="00932882" w:rsidRPr="005A41D1">
            <w:rPr>
              <w:rFonts w:ascii="Cambria Math" w:hAnsi="Cambria Math"/>
              <w:sz w:val="32"/>
              <w:szCs w:val="32"/>
              <w:lang w:val="it-IT"/>
            </w:rPr>
            <w:t>Professor</w:t>
          </w:r>
          <w:r w:rsidR="00257F2B" w:rsidRPr="005A41D1">
            <w:rPr>
              <w:rFonts w:ascii="Cambria Math" w:hAnsi="Cambria Math"/>
              <w:sz w:val="32"/>
              <w:szCs w:val="32"/>
              <w:lang w:val="it-IT"/>
            </w:rPr>
            <w:t>s</w:t>
          </w:r>
          <w:r w:rsidR="00932882" w:rsidRPr="005A41D1">
            <w:rPr>
              <w:rFonts w:ascii="Cambria Math" w:hAnsi="Cambria Math"/>
              <w:sz w:val="32"/>
              <w:szCs w:val="32"/>
              <w:lang w:val="it-IT"/>
            </w:rPr>
            <w:t>:</w:t>
          </w:r>
          <w:r w:rsidR="00E55AAB"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 </w:t>
          </w:r>
          <w:r w:rsidRPr="005A41D1">
            <w:rPr>
              <w:rFonts w:ascii="Cambria Math" w:hAnsi="Cambria Math"/>
              <w:sz w:val="32"/>
              <w:szCs w:val="32"/>
              <w:lang w:val="it-IT"/>
            </w:rPr>
            <w:t>Rossi Matteo Giovanni</w:t>
          </w:r>
        </w:p>
        <w:p w14:paraId="125ED0D9" w14:textId="39169B98" w:rsidR="00471673" w:rsidRPr="005A41D1" w:rsidRDefault="00471673" w:rsidP="00CD450E">
          <w:pPr>
            <w:pStyle w:val="Informazionicontatto"/>
            <w:jc w:val="left"/>
            <w:rPr>
              <w:rFonts w:ascii="Cambria Math" w:hAnsi="Cambria Math"/>
              <w:sz w:val="32"/>
              <w:szCs w:val="32"/>
              <w:lang w:val="it-IT"/>
            </w:rPr>
          </w:pPr>
          <w:r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Gottardini Andrea, </w:t>
          </w:r>
          <w:r w:rsidR="00CD450E">
            <w:rPr>
              <w:rFonts w:ascii="Cambria Math" w:hAnsi="Cambria Math"/>
              <w:sz w:val="32"/>
              <w:szCs w:val="32"/>
              <w:lang w:val="it-IT"/>
            </w:rPr>
            <w:t>10617000</w:t>
          </w:r>
          <w:r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                                     </w:t>
          </w:r>
          <w:r w:rsidR="00CD450E">
            <w:rPr>
              <w:rFonts w:ascii="Cambria Math" w:hAnsi="Cambria Math"/>
              <w:sz w:val="32"/>
              <w:szCs w:val="32"/>
              <w:lang w:val="it-IT"/>
            </w:rPr>
            <w:t xml:space="preserve">                           </w:t>
          </w:r>
          <w:r w:rsidRPr="005A41D1">
            <w:rPr>
              <w:rFonts w:ascii="Cambria Math" w:hAnsi="Cambria Math"/>
              <w:sz w:val="32"/>
              <w:szCs w:val="32"/>
              <w:lang w:val="it-IT"/>
            </w:rPr>
            <w:t xml:space="preserve">Lestingi Livia </w:t>
          </w:r>
        </w:p>
        <w:p w14:paraId="11C0257F" w14:textId="1C87A3DB" w:rsidR="00471673" w:rsidRPr="00911B8E" w:rsidRDefault="00471673" w:rsidP="00471673">
          <w:pPr>
            <w:pStyle w:val="Informazionicontatto"/>
            <w:jc w:val="both"/>
            <w:rPr>
              <w:rFonts w:ascii="Cambria Math" w:hAnsi="Cambria Math"/>
              <w:lang w:val="it-IT"/>
            </w:rPr>
          </w:pPr>
          <w:r w:rsidRPr="00911B8E">
            <w:rPr>
              <w:rFonts w:ascii="Cambria Math" w:hAnsi="Cambria Math"/>
              <w:sz w:val="32"/>
              <w:szCs w:val="32"/>
              <w:lang w:val="it-IT"/>
            </w:rPr>
            <w:t>Veronese Niccolò Enrico, 10620278</w:t>
          </w:r>
        </w:p>
      </w:sdtContent>
    </w:sdt>
    <w:p w14:paraId="73FC990E" w14:textId="27A27A08" w:rsidR="00DF5EC4" w:rsidRDefault="003B5F2C" w:rsidP="00CE6C03">
      <w:pPr>
        <w:spacing w:after="0"/>
        <w:jc w:val="both"/>
        <w:rPr>
          <w:sz w:val="22"/>
          <w:szCs w:val="22"/>
        </w:rPr>
      </w:pPr>
      <w:bookmarkStart w:id="1" w:name="_Toc484903270"/>
      <w:r>
        <w:rPr>
          <w:sz w:val="22"/>
          <w:szCs w:val="22"/>
        </w:rPr>
        <w:lastRenderedPageBreak/>
        <w:t>The delivered documents are organized as follows:</w:t>
      </w:r>
    </w:p>
    <w:p w14:paraId="2BD46AC4" w14:textId="02AD04C7" w:rsidR="007C1770" w:rsidRDefault="007C1770" w:rsidP="007C1770">
      <w:pPr>
        <w:pStyle w:val="Paragrafoelenco"/>
        <w:numPr>
          <w:ilvl w:val="0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Feasibility study</w:t>
      </w:r>
      <w:r>
        <w:rPr>
          <w:sz w:val="22"/>
          <w:szCs w:val="22"/>
        </w:rPr>
        <w:t>:</w:t>
      </w:r>
    </w:p>
    <w:p w14:paraId="3C55D16F" w14:textId="199E912B" w:rsidR="007C1770" w:rsidRDefault="007C1770" w:rsidP="007C1770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Feasibility study document</w:t>
      </w:r>
    </w:p>
    <w:p w14:paraId="043C7CD5" w14:textId="77777777" w:rsidR="007C1770" w:rsidRPr="003B5F2C" w:rsidRDefault="007C1770" w:rsidP="007C1770">
      <w:pPr>
        <w:pStyle w:val="Paragrafoelenco"/>
        <w:spacing w:after="0"/>
        <w:ind w:left="360"/>
        <w:jc w:val="both"/>
        <w:rPr>
          <w:sz w:val="22"/>
          <w:szCs w:val="22"/>
        </w:rPr>
      </w:pPr>
    </w:p>
    <w:p w14:paraId="7BA62B80" w14:textId="2E65D02C" w:rsidR="00DF5EC4" w:rsidRDefault="003B5F2C" w:rsidP="00487427">
      <w:pPr>
        <w:pStyle w:val="Paragrafoelenco"/>
        <w:numPr>
          <w:ilvl w:val="0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Requirement analysis and specifications:</w:t>
      </w:r>
    </w:p>
    <w:p w14:paraId="4B8A02C4" w14:textId="4003ED26" w:rsidR="003B5F2C" w:rsidRDefault="003B5F2C" w:rsidP="003B5F2C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RASD</w:t>
      </w:r>
      <w:r w:rsidR="007C1770">
        <w:rPr>
          <w:sz w:val="22"/>
          <w:szCs w:val="22"/>
        </w:rPr>
        <w:t xml:space="preserve"> document</w:t>
      </w:r>
    </w:p>
    <w:p w14:paraId="5A2DD6C9" w14:textId="2E86F6A5" w:rsidR="003B5F2C" w:rsidRDefault="007C1770" w:rsidP="003B5F2C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StateChart</w:t>
      </w:r>
      <w:proofErr w:type="spellEnd"/>
      <w:r>
        <w:rPr>
          <w:sz w:val="22"/>
          <w:szCs w:val="22"/>
        </w:rPr>
        <w:t xml:space="preserve"> diagram (</w:t>
      </w:r>
      <w:proofErr w:type="spellStart"/>
      <w:r>
        <w:rPr>
          <w:sz w:val="22"/>
          <w:szCs w:val="22"/>
        </w:rPr>
        <w:t>StateChart.drawio</w:t>
      </w:r>
      <w:proofErr w:type="spellEnd"/>
      <w:r>
        <w:rPr>
          <w:sz w:val="22"/>
          <w:szCs w:val="22"/>
        </w:rPr>
        <w:t>)</w:t>
      </w:r>
    </w:p>
    <w:p w14:paraId="3C980C9C" w14:textId="5F2915EA" w:rsidR="007C1770" w:rsidRDefault="007C1770" w:rsidP="003B5F2C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UML Requirements document</w:t>
      </w:r>
    </w:p>
    <w:p w14:paraId="34C20F34" w14:textId="0880BEBC" w:rsidR="007C1770" w:rsidRDefault="007C1770" w:rsidP="003B5F2C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UML Requirements diagram (UML </w:t>
      </w:r>
      <w:proofErr w:type="spellStart"/>
      <w:r>
        <w:rPr>
          <w:sz w:val="22"/>
          <w:szCs w:val="22"/>
        </w:rPr>
        <w:t>Requirements.mdj</w:t>
      </w:r>
      <w:proofErr w:type="spellEnd"/>
      <w:r>
        <w:rPr>
          <w:sz w:val="22"/>
          <w:szCs w:val="22"/>
        </w:rPr>
        <w:t>)</w:t>
      </w:r>
    </w:p>
    <w:p w14:paraId="27D8E631" w14:textId="77777777" w:rsidR="007C1770" w:rsidRPr="007C1770" w:rsidRDefault="007C1770" w:rsidP="007C1770">
      <w:pPr>
        <w:spacing w:after="0"/>
        <w:jc w:val="both"/>
        <w:rPr>
          <w:sz w:val="22"/>
          <w:szCs w:val="22"/>
        </w:rPr>
      </w:pPr>
    </w:p>
    <w:bookmarkEnd w:id="1"/>
    <w:p w14:paraId="51EA0554" w14:textId="1063801B" w:rsidR="007C1770" w:rsidRDefault="007C1770" w:rsidP="007C1770">
      <w:pPr>
        <w:pStyle w:val="Paragrafoelenco"/>
        <w:numPr>
          <w:ilvl w:val="0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Design</w:t>
      </w:r>
      <w:r>
        <w:rPr>
          <w:sz w:val="22"/>
          <w:szCs w:val="22"/>
        </w:rPr>
        <w:t>:</w:t>
      </w:r>
    </w:p>
    <w:p w14:paraId="19DB4601" w14:textId="17EB3A20" w:rsidR="007C1770" w:rsidRDefault="00A51EB4" w:rsidP="007C1770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UML Architectural document</w:t>
      </w:r>
    </w:p>
    <w:p w14:paraId="42101560" w14:textId="50E417B4" w:rsidR="00A51EB4" w:rsidRDefault="00A51EB4" w:rsidP="007C1770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UML Architectural diagram (UML </w:t>
      </w:r>
      <w:proofErr w:type="spellStart"/>
      <w:r>
        <w:rPr>
          <w:sz w:val="22"/>
          <w:szCs w:val="22"/>
        </w:rPr>
        <w:t>Architectural.mdj</w:t>
      </w:r>
      <w:proofErr w:type="spellEnd"/>
      <w:r>
        <w:rPr>
          <w:sz w:val="22"/>
          <w:szCs w:val="22"/>
        </w:rPr>
        <w:t>)</w:t>
      </w:r>
    </w:p>
    <w:p w14:paraId="195E4A31" w14:textId="77777777" w:rsidR="007C1770" w:rsidRDefault="007C1770" w:rsidP="007C1770">
      <w:pPr>
        <w:pStyle w:val="Paragrafoelenco"/>
        <w:spacing w:after="0"/>
        <w:ind w:left="360"/>
        <w:jc w:val="both"/>
        <w:rPr>
          <w:sz w:val="22"/>
          <w:szCs w:val="22"/>
        </w:rPr>
      </w:pPr>
    </w:p>
    <w:p w14:paraId="62FA6EA7" w14:textId="6CF7BC3E" w:rsidR="003B5F2C" w:rsidRDefault="003B5F2C" w:rsidP="00487427">
      <w:pPr>
        <w:pStyle w:val="Paragrafoelenco"/>
        <w:numPr>
          <w:ilvl w:val="0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Implementation</w:t>
      </w:r>
    </w:p>
    <w:p w14:paraId="30A7A6A3" w14:textId="7500B6C7" w:rsidR="00A51EB4" w:rsidRDefault="00A51EB4" w:rsidP="00A51EB4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Implementation</w:t>
      </w:r>
      <w:r>
        <w:rPr>
          <w:sz w:val="22"/>
          <w:szCs w:val="22"/>
        </w:rPr>
        <w:t xml:space="preserve"> document</w:t>
      </w:r>
    </w:p>
    <w:p w14:paraId="7C0542E8" w14:textId="2571B641" w:rsidR="00A51EB4" w:rsidRDefault="00A51EB4" w:rsidP="00A51EB4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coding part and developed software application, please </w:t>
      </w:r>
      <w:r w:rsidR="00185C72">
        <w:rPr>
          <w:sz w:val="22"/>
          <w:szCs w:val="22"/>
        </w:rPr>
        <w:t>refer</w:t>
      </w:r>
      <w:r>
        <w:rPr>
          <w:sz w:val="22"/>
          <w:szCs w:val="22"/>
        </w:rPr>
        <w:t xml:space="preserve"> to the GitHub repository Documents/4.Implementation/</w:t>
      </w:r>
      <w:proofErr w:type="spellStart"/>
      <w:r>
        <w:rPr>
          <w:sz w:val="22"/>
          <w:szCs w:val="22"/>
        </w:rPr>
        <w:t>Iqueue</w:t>
      </w:r>
      <w:proofErr w:type="spellEnd"/>
    </w:p>
    <w:p w14:paraId="72C2612C" w14:textId="77777777" w:rsidR="00A51EB4" w:rsidRDefault="00A51EB4" w:rsidP="00A51EB4">
      <w:pPr>
        <w:pStyle w:val="Paragrafoelenco"/>
        <w:spacing w:after="0"/>
        <w:ind w:left="360"/>
        <w:jc w:val="both"/>
        <w:rPr>
          <w:sz w:val="22"/>
          <w:szCs w:val="22"/>
        </w:rPr>
      </w:pPr>
    </w:p>
    <w:p w14:paraId="47CCC9D0" w14:textId="0C90BB89" w:rsidR="00A51EB4" w:rsidRDefault="00A51EB4" w:rsidP="00A51EB4">
      <w:pPr>
        <w:pStyle w:val="Paragrafoelenco"/>
        <w:numPr>
          <w:ilvl w:val="0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Testing</w:t>
      </w:r>
      <w:r>
        <w:rPr>
          <w:sz w:val="22"/>
          <w:szCs w:val="22"/>
        </w:rPr>
        <w:t>:</w:t>
      </w:r>
    </w:p>
    <w:p w14:paraId="166715B8" w14:textId="69281F99" w:rsidR="00A51EB4" w:rsidRDefault="00A51EB4" w:rsidP="00A51EB4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Testing Document</w:t>
      </w:r>
    </w:p>
    <w:p w14:paraId="0BB8EF91" w14:textId="46E7CE4F" w:rsidR="00A51EB4" w:rsidRDefault="00A51EB4" w:rsidP="00A51EB4">
      <w:pPr>
        <w:pStyle w:val="Paragrafoelenco"/>
        <w:numPr>
          <w:ilvl w:val="1"/>
          <w:numId w:val="40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Booking control graph (</w:t>
      </w:r>
      <w:proofErr w:type="spellStart"/>
      <w:r>
        <w:rPr>
          <w:sz w:val="22"/>
          <w:szCs w:val="22"/>
        </w:rPr>
        <w:t>Booking_Control_Graph.drawio</w:t>
      </w:r>
      <w:proofErr w:type="spellEnd"/>
      <w:r>
        <w:rPr>
          <w:sz w:val="22"/>
          <w:szCs w:val="22"/>
        </w:rPr>
        <w:t>, Booking_Control_Graph_drawio.png)</w:t>
      </w:r>
    </w:p>
    <w:p w14:paraId="7478E9C5" w14:textId="614C5103" w:rsidR="003B5F2C" w:rsidRPr="00DF5EC4" w:rsidRDefault="003B5F2C" w:rsidP="00A51EB4">
      <w:pPr>
        <w:pStyle w:val="Paragrafoelenco"/>
        <w:spacing w:after="0"/>
        <w:ind w:left="360"/>
        <w:jc w:val="both"/>
        <w:rPr>
          <w:sz w:val="22"/>
          <w:szCs w:val="22"/>
        </w:rPr>
      </w:pPr>
    </w:p>
    <w:sectPr w:rsidR="003B5F2C" w:rsidRPr="00DF5EC4" w:rsidSect="00D4216B">
      <w:footerReference w:type="default" r:id="rId11"/>
      <w:pgSz w:w="12240" w:h="15840" w:code="1"/>
      <w:pgMar w:top="568" w:right="720" w:bottom="709" w:left="720" w:header="709" w:footer="33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E6B3" w14:textId="77777777" w:rsidR="004F6005" w:rsidRDefault="004F6005">
      <w:pPr>
        <w:spacing w:before="0" w:after="0"/>
      </w:pPr>
      <w:r>
        <w:separator/>
      </w:r>
    </w:p>
  </w:endnote>
  <w:endnote w:type="continuationSeparator" w:id="0">
    <w:p w14:paraId="3F06A7B1" w14:textId="77777777" w:rsidR="004F6005" w:rsidRDefault="004F60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B1B9" w14:textId="35F767AE" w:rsidR="000856D9" w:rsidRPr="009640AF" w:rsidRDefault="000856D9">
    <w:pPr>
      <w:pStyle w:val="Pidipagina"/>
      <w:rPr>
        <w:rFonts w:ascii="Bahnschrift Condensed" w:hAnsi="Bahnschrift Condensed"/>
        <w:sz w:val="22"/>
        <w:szCs w:val="28"/>
      </w:rPr>
    </w:pPr>
    <w:r w:rsidRPr="00D4216B">
      <w:rPr>
        <w:rFonts w:ascii="Cambria Math" w:hAnsi="Cambria Math"/>
      </w:rPr>
      <w:t xml:space="preserve"> </w:t>
    </w:r>
    <w:r w:rsidRPr="009640AF">
      <w:rPr>
        <w:rFonts w:ascii="Bahnschrift Condensed" w:hAnsi="Bahnschrift Condensed"/>
        <w:sz w:val="22"/>
        <w:szCs w:val="28"/>
      </w:rPr>
      <w:fldChar w:fldCharType="begin"/>
    </w:r>
    <w:r w:rsidRPr="009640AF">
      <w:rPr>
        <w:rFonts w:ascii="Bahnschrift Condensed" w:hAnsi="Bahnschrift Condensed"/>
        <w:sz w:val="22"/>
        <w:szCs w:val="28"/>
      </w:rPr>
      <w:instrText>PAGE  \* Arabic  \* MERGEFORMAT</w:instrText>
    </w:r>
    <w:r w:rsidRPr="009640AF">
      <w:rPr>
        <w:rFonts w:ascii="Bahnschrift Condensed" w:hAnsi="Bahnschrift Condensed"/>
        <w:sz w:val="22"/>
        <w:szCs w:val="28"/>
      </w:rPr>
      <w:fldChar w:fldCharType="separate"/>
    </w:r>
    <w:r w:rsidR="00A15C98" w:rsidRPr="009640AF">
      <w:rPr>
        <w:rFonts w:ascii="Bahnschrift Condensed" w:hAnsi="Bahnschrift Condensed"/>
        <w:noProof/>
        <w:sz w:val="22"/>
        <w:szCs w:val="28"/>
      </w:rPr>
      <w:t>6</w:t>
    </w:r>
    <w:r w:rsidRPr="009640AF">
      <w:rPr>
        <w:rFonts w:ascii="Bahnschrift Condensed" w:hAnsi="Bahnschrift Condensed"/>
        <w:sz w:val="22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9E22" w14:textId="77777777" w:rsidR="004F6005" w:rsidRDefault="004F6005">
      <w:pPr>
        <w:spacing w:before="0" w:after="0"/>
      </w:pPr>
      <w:r>
        <w:separator/>
      </w:r>
    </w:p>
  </w:footnote>
  <w:footnote w:type="continuationSeparator" w:id="0">
    <w:p w14:paraId="5FC1DB01" w14:textId="77777777" w:rsidR="004F6005" w:rsidRDefault="004F600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229D1"/>
    <w:multiLevelType w:val="hybridMultilevel"/>
    <w:tmpl w:val="C7DE0310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71F3"/>
    <w:multiLevelType w:val="hybridMultilevel"/>
    <w:tmpl w:val="84FC2888"/>
    <w:lvl w:ilvl="0" w:tplc="6D7806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98F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AF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25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4A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4B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1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8D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62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4731F"/>
    <w:multiLevelType w:val="hybridMultilevel"/>
    <w:tmpl w:val="4254F9F4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15808"/>
    <w:multiLevelType w:val="hybridMultilevel"/>
    <w:tmpl w:val="6AA807BC"/>
    <w:lvl w:ilvl="0" w:tplc="8276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01BE2"/>
    <w:multiLevelType w:val="multilevel"/>
    <w:tmpl w:val="EA8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61D30"/>
    <w:multiLevelType w:val="hybridMultilevel"/>
    <w:tmpl w:val="BE46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050FD"/>
    <w:multiLevelType w:val="multilevel"/>
    <w:tmpl w:val="604C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7C298C"/>
    <w:multiLevelType w:val="hybridMultilevel"/>
    <w:tmpl w:val="EB7C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E5498"/>
    <w:multiLevelType w:val="multilevel"/>
    <w:tmpl w:val="5810B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1F33A40"/>
    <w:multiLevelType w:val="hybridMultilevel"/>
    <w:tmpl w:val="C08AE086"/>
    <w:lvl w:ilvl="0" w:tplc="FA16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1692B"/>
    <w:multiLevelType w:val="hybridMultilevel"/>
    <w:tmpl w:val="BC580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C0F79"/>
    <w:multiLevelType w:val="hybridMultilevel"/>
    <w:tmpl w:val="8D5C98EE"/>
    <w:lvl w:ilvl="0" w:tplc="5D04C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AC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A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0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4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8D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40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A8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46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76BF9"/>
    <w:multiLevelType w:val="multilevel"/>
    <w:tmpl w:val="5F6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A30F9"/>
    <w:multiLevelType w:val="multilevel"/>
    <w:tmpl w:val="F30E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F7B41"/>
    <w:multiLevelType w:val="hybridMultilevel"/>
    <w:tmpl w:val="8A3A3482"/>
    <w:lvl w:ilvl="0" w:tplc="8276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F45C1"/>
    <w:multiLevelType w:val="hybridMultilevel"/>
    <w:tmpl w:val="FB081CD8"/>
    <w:lvl w:ilvl="0" w:tplc="FA16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0016C"/>
    <w:multiLevelType w:val="hybridMultilevel"/>
    <w:tmpl w:val="565ED08A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055B5"/>
    <w:multiLevelType w:val="multilevel"/>
    <w:tmpl w:val="7D8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0762C"/>
    <w:multiLevelType w:val="multilevel"/>
    <w:tmpl w:val="A31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C52A0D"/>
    <w:multiLevelType w:val="hybridMultilevel"/>
    <w:tmpl w:val="3F5E447E"/>
    <w:lvl w:ilvl="0" w:tplc="EDA68576">
      <w:start w:val="1"/>
      <w:numFmt w:val="decimal"/>
      <w:lvlText w:val="%1."/>
      <w:lvlJc w:val="left"/>
      <w:pPr>
        <w:ind w:left="720" w:hanging="360"/>
      </w:pPr>
      <w:rPr>
        <w:color w:val="003E75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B110E"/>
    <w:multiLevelType w:val="hybridMultilevel"/>
    <w:tmpl w:val="4E98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D414E9"/>
    <w:multiLevelType w:val="hybridMultilevel"/>
    <w:tmpl w:val="1FA8DEE2"/>
    <w:lvl w:ilvl="0" w:tplc="FA16BB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D875A0B"/>
    <w:multiLevelType w:val="hybridMultilevel"/>
    <w:tmpl w:val="4BC88DFE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856C5"/>
    <w:multiLevelType w:val="hybridMultilevel"/>
    <w:tmpl w:val="FCD29EBA"/>
    <w:lvl w:ilvl="0" w:tplc="FA16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384108"/>
    <w:multiLevelType w:val="hybridMultilevel"/>
    <w:tmpl w:val="0A584644"/>
    <w:lvl w:ilvl="0" w:tplc="FA16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E771C"/>
    <w:multiLevelType w:val="hybridMultilevel"/>
    <w:tmpl w:val="5F40B4C0"/>
    <w:lvl w:ilvl="0" w:tplc="989AFA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EE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EF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C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3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41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05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82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74DFF"/>
    <w:multiLevelType w:val="multilevel"/>
    <w:tmpl w:val="E94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D0E6C"/>
    <w:multiLevelType w:val="hybridMultilevel"/>
    <w:tmpl w:val="CD48C9F6"/>
    <w:lvl w:ilvl="0" w:tplc="8276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126EC"/>
    <w:multiLevelType w:val="hybridMultilevel"/>
    <w:tmpl w:val="C76E6776"/>
    <w:lvl w:ilvl="0" w:tplc="558C4050">
      <w:numFmt w:val="bullet"/>
      <w:lvlText w:val=""/>
      <w:lvlJc w:val="left"/>
      <w:pPr>
        <w:ind w:left="720" w:hanging="360"/>
      </w:pPr>
      <w:rPr>
        <w:rFonts w:ascii="Wingdings" w:eastAsia="Constantia" w:hAnsi="Wingdings" w:cs="Constant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5B47FC"/>
    <w:multiLevelType w:val="hybridMultilevel"/>
    <w:tmpl w:val="2468EC22"/>
    <w:lvl w:ilvl="0" w:tplc="197C28C2">
      <w:start w:val="1"/>
      <w:numFmt w:val="decimal"/>
      <w:lvlText w:val="%1-"/>
      <w:lvlJc w:val="left"/>
      <w:pPr>
        <w:ind w:left="720" w:hanging="360"/>
      </w:pPr>
      <w:rPr>
        <w:rFonts w:ascii="Cambria Math" w:eastAsiaTheme="minorHAnsi" w:hAnsi="Cambria Math" w:cstheme="minorBidi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64D48"/>
    <w:multiLevelType w:val="hybridMultilevel"/>
    <w:tmpl w:val="E7C6300C"/>
    <w:lvl w:ilvl="0" w:tplc="F530F306">
      <w:numFmt w:val="bullet"/>
      <w:lvlText w:val=""/>
      <w:lvlJc w:val="left"/>
      <w:pPr>
        <w:ind w:left="78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4AA143AD"/>
    <w:multiLevelType w:val="hybridMultilevel"/>
    <w:tmpl w:val="7D2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F061E"/>
    <w:multiLevelType w:val="hybridMultilevel"/>
    <w:tmpl w:val="DF22964C"/>
    <w:lvl w:ilvl="0" w:tplc="65EEDE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F8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0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4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4F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6A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D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A8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89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F59EF"/>
    <w:multiLevelType w:val="hybridMultilevel"/>
    <w:tmpl w:val="E3D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B762D"/>
    <w:multiLevelType w:val="hybridMultilevel"/>
    <w:tmpl w:val="B7722DE2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910FA"/>
    <w:multiLevelType w:val="multilevel"/>
    <w:tmpl w:val="0B3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001A23"/>
    <w:multiLevelType w:val="hybridMultilevel"/>
    <w:tmpl w:val="811464F0"/>
    <w:lvl w:ilvl="0" w:tplc="F530F306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003E75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A2EC5"/>
    <w:multiLevelType w:val="hybridMultilevel"/>
    <w:tmpl w:val="A86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E3749"/>
    <w:multiLevelType w:val="hybridMultilevel"/>
    <w:tmpl w:val="5914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B5DAA"/>
    <w:multiLevelType w:val="hybridMultilevel"/>
    <w:tmpl w:val="7C4AB5C4"/>
    <w:lvl w:ilvl="0" w:tplc="FA16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1160C"/>
    <w:multiLevelType w:val="hybridMultilevel"/>
    <w:tmpl w:val="1F8A3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80CA8"/>
    <w:multiLevelType w:val="hybridMultilevel"/>
    <w:tmpl w:val="39DC1368"/>
    <w:lvl w:ilvl="0" w:tplc="8276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E75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11755">
    <w:abstractNumId w:val="27"/>
  </w:num>
  <w:num w:numId="2" w16cid:durableId="248082484">
    <w:abstractNumId w:val="13"/>
  </w:num>
  <w:num w:numId="3" w16cid:durableId="1916819936">
    <w:abstractNumId w:val="34"/>
  </w:num>
  <w:num w:numId="4" w16cid:durableId="1325619487">
    <w:abstractNumId w:val="3"/>
  </w:num>
  <w:num w:numId="5" w16cid:durableId="969433525">
    <w:abstractNumId w:val="1"/>
  </w:num>
  <w:num w:numId="6" w16cid:durableId="1735935451">
    <w:abstractNumId w:val="1"/>
  </w:num>
  <w:num w:numId="7" w16cid:durableId="254168890">
    <w:abstractNumId w:val="0"/>
  </w:num>
  <w:num w:numId="8" w16cid:durableId="1019701406">
    <w:abstractNumId w:val="0"/>
  </w:num>
  <w:num w:numId="9" w16cid:durableId="1726250414">
    <w:abstractNumId w:val="1"/>
  </w:num>
  <w:num w:numId="10" w16cid:durableId="52434590">
    <w:abstractNumId w:val="0"/>
  </w:num>
  <w:num w:numId="11" w16cid:durableId="1970893088">
    <w:abstractNumId w:val="7"/>
  </w:num>
  <w:num w:numId="12" w16cid:durableId="90516737">
    <w:abstractNumId w:val="29"/>
  </w:num>
  <w:num w:numId="13" w16cid:durableId="1546335643">
    <w:abstractNumId w:val="5"/>
  </w:num>
  <w:num w:numId="14" w16cid:durableId="1383139977">
    <w:abstractNumId w:val="31"/>
  </w:num>
  <w:num w:numId="15" w16cid:durableId="2143382708">
    <w:abstractNumId w:val="33"/>
  </w:num>
  <w:num w:numId="16" w16cid:durableId="4672011">
    <w:abstractNumId w:val="16"/>
  </w:num>
  <w:num w:numId="17" w16cid:durableId="925187995">
    <w:abstractNumId w:val="43"/>
  </w:num>
  <w:num w:numId="18" w16cid:durableId="91316114">
    <w:abstractNumId w:val="15"/>
  </w:num>
  <w:num w:numId="19" w16cid:durableId="1289049231">
    <w:abstractNumId w:val="6"/>
  </w:num>
  <w:num w:numId="20" w16cid:durableId="1075660509">
    <w:abstractNumId w:val="20"/>
  </w:num>
  <w:num w:numId="21" w16cid:durableId="1275944463">
    <w:abstractNumId w:val="28"/>
  </w:num>
  <w:num w:numId="22" w16cid:durableId="2026592082">
    <w:abstractNumId w:val="37"/>
  </w:num>
  <w:num w:numId="23" w16cid:durableId="1424953807">
    <w:abstractNumId w:val="24"/>
  </w:num>
  <w:num w:numId="24" w16cid:durableId="68355524">
    <w:abstractNumId w:val="35"/>
  </w:num>
  <w:num w:numId="25" w16cid:durableId="1480730300">
    <w:abstractNumId w:val="4"/>
  </w:num>
  <w:num w:numId="26" w16cid:durableId="472214873">
    <w:abstractNumId w:val="2"/>
  </w:num>
  <w:num w:numId="27" w16cid:durableId="858466354">
    <w:abstractNumId w:val="38"/>
  </w:num>
  <w:num w:numId="28" w16cid:durableId="1691300113">
    <w:abstractNumId w:val="22"/>
  </w:num>
  <w:num w:numId="29" w16cid:durableId="1636371438">
    <w:abstractNumId w:val="32"/>
  </w:num>
  <w:num w:numId="30" w16cid:durableId="2029866164">
    <w:abstractNumId w:val="39"/>
  </w:num>
  <w:num w:numId="31" w16cid:durableId="1760519972">
    <w:abstractNumId w:val="21"/>
  </w:num>
  <w:num w:numId="32" w16cid:durableId="1671250587">
    <w:abstractNumId w:val="40"/>
  </w:num>
  <w:num w:numId="33" w16cid:durableId="102312499">
    <w:abstractNumId w:val="30"/>
  </w:num>
  <w:num w:numId="34" w16cid:durableId="986007964">
    <w:abstractNumId w:val="12"/>
  </w:num>
  <w:num w:numId="35" w16cid:durableId="503126705">
    <w:abstractNumId w:val="18"/>
  </w:num>
  <w:num w:numId="36" w16cid:durableId="1970893229">
    <w:abstractNumId w:val="36"/>
  </w:num>
  <w:num w:numId="37" w16cid:durableId="1774126056">
    <w:abstractNumId w:val="8"/>
  </w:num>
  <w:num w:numId="38" w16cid:durableId="1760128571">
    <w:abstractNumId w:val="9"/>
  </w:num>
  <w:num w:numId="39" w16cid:durableId="1791435347">
    <w:abstractNumId w:val="42"/>
  </w:num>
  <w:num w:numId="40" w16cid:durableId="1297025671">
    <w:abstractNumId w:val="10"/>
  </w:num>
  <w:num w:numId="41" w16cid:durableId="1235779229">
    <w:abstractNumId w:val="23"/>
  </w:num>
  <w:num w:numId="42" w16cid:durableId="2076464531">
    <w:abstractNumId w:val="26"/>
  </w:num>
  <w:num w:numId="43" w16cid:durableId="1906138098">
    <w:abstractNumId w:val="25"/>
  </w:num>
  <w:num w:numId="44" w16cid:durableId="460148760">
    <w:abstractNumId w:val="41"/>
  </w:num>
  <w:num w:numId="45" w16cid:durableId="524945088">
    <w:abstractNumId w:val="11"/>
  </w:num>
  <w:num w:numId="46" w16cid:durableId="671641297">
    <w:abstractNumId w:val="17"/>
  </w:num>
  <w:num w:numId="47" w16cid:durableId="1231774324">
    <w:abstractNumId w:val="14"/>
  </w:num>
  <w:num w:numId="48" w16cid:durableId="16885533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9"/>
  <w:hyphenationZone w:val="2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28"/>
    <w:rsid w:val="00006FAC"/>
    <w:rsid w:val="00007377"/>
    <w:rsid w:val="00007D74"/>
    <w:rsid w:val="00011FA0"/>
    <w:rsid w:val="00013088"/>
    <w:rsid w:val="00015409"/>
    <w:rsid w:val="00015766"/>
    <w:rsid w:val="000169BE"/>
    <w:rsid w:val="00016B14"/>
    <w:rsid w:val="00020836"/>
    <w:rsid w:val="00020C74"/>
    <w:rsid w:val="000236A5"/>
    <w:rsid w:val="0002476A"/>
    <w:rsid w:val="00025FE8"/>
    <w:rsid w:val="00032C95"/>
    <w:rsid w:val="00037962"/>
    <w:rsid w:val="00037C50"/>
    <w:rsid w:val="000424AC"/>
    <w:rsid w:val="0004304D"/>
    <w:rsid w:val="00043D68"/>
    <w:rsid w:val="0004428A"/>
    <w:rsid w:val="00046255"/>
    <w:rsid w:val="00056E83"/>
    <w:rsid w:val="00060EE9"/>
    <w:rsid w:val="00065265"/>
    <w:rsid w:val="00070654"/>
    <w:rsid w:val="00071E3A"/>
    <w:rsid w:val="00076045"/>
    <w:rsid w:val="00076A85"/>
    <w:rsid w:val="00080FD5"/>
    <w:rsid w:val="0008269B"/>
    <w:rsid w:val="00084585"/>
    <w:rsid w:val="00084DA7"/>
    <w:rsid w:val="00085265"/>
    <w:rsid w:val="000856D9"/>
    <w:rsid w:val="000861D7"/>
    <w:rsid w:val="00086F30"/>
    <w:rsid w:val="000920C7"/>
    <w:rsid w:val="0009270A"/>
    <w:rsid w:val="00093AED"/>
    <w:rsid w:val="000964BC"/>
    <w:rsid w:val="000A0D7B"/>
    <w:rsid w:val="000A1196"/>
    <w:rsid w:val="000A32D0"/>
    <w:rsid w:val="000A3A05"/>
    <w:rsid w:val="000A3F9B"/>
    <w:rsid w:val="000A4251"/>
    <w:rsid w:val="000A6371"/>
    <w:rsid w:val="000A6901"/>
    <w:rsid w:val="000B173C"/>
    <w:rsid w:val="000B3BDD"/>
    <w:rsid w:val="000B412A"/>
    <w:rsid w:val="000B6563"/>
    <w:rsid w:val="000B7B1A"/>
    <w:rsid w:val="000C0C70"/>
    <w:rsid w:val="000C24B7"/>
    <w:rsid w:val="000C3785"/>
    <w:rsid w:val="000C68B2"/>
    <w:rsid w:val="000C767F"/>
    <w:rsid w:val="000C7A79"/>
    <w:rsid w:val="000D039D"/>
    <w:rsid w:val="000D2F85"/>
    <w:rsid w:val="000D326C"/>
    <w:rsid w:val="000D3BDA"/>
    <w:rsid w:val="000D64E7"/>
    <w:rsid w:val="000E088D"/>
    <w:rsid w:val="000E1772"/>
    <w:rsid w:val="000E2F3D"/>
    <w:rsid w:val="000E4824"/>
    <w:rsid w:val="000E4AA8"/>
    <w:rsid w:val="000E552E"/>
    <w:rsid w:val="000E66AF"/>
    <w:rsid w:val="000E6744"/>
    <w:rsid w:val="000E7FF4"/>
    <w:rsid w:val="000F0A81"/>
    <w:rsid w:val="000F0CD6"/>
    <w:rsid w:val="000F20BA"/>
    <w:rsid w:val="000F314B"/>
    <w:rsid w:val="000F586B"/>
    <w:rsid w:val="000F5F01"/>
    <w:rsid w:val="000F5F66"/>
    <w:rsid w:val="001032C5"/>
    <w:rsid w:val="0010406C"/>
    <w:rsid w:val="00105863"/>
    <w:rsid w:val="0011012F"/>
    <w:rsid w:val="00110657"/>
    <w:rsid w:val="00110DBA"/>
    <w:rsid w:val="00111DD1"/>
    <w:rsid w:val="0011250B"/>
    <w:rsid w:val="00112CB5"/>
    <w:rsid w:val="00115DDC"/>
    <w:rsid w:val="00117AE0"/>
    <w:rsid w:val="00117F93"/>
    <w:rsid w:val="00123F46"/>
    <w:rsid w:val="00124469"/>
    <w:rsid w:val="00126334"/>
    <w:rsid w:val="00127E5E"/>
    <w:rsid w:val="00130448"/>
    <w:rsid w:val="00135FE4"/>
    <w:rsid w:val="001370C7"/>
    <w:rsid w:val="00137C92"/>
    <w:rsid w:val="001437A3"/>
    <w:rsid w:val="00144311"/>
    <w:rsid w:val="001464AE"/>
    <w:rsid w:val="00146683"/>
    <w:rsid w:val="001466C9"/>
    <w:rsid w:val="001507D2"/>
    <w:rsid w:val="00152C82"/>
    <w:rsid w:val="001547B9"/>
    <w:rsid w:val="001566FF"/>
    <w:rsid w:val="00160966"/>
    <w:rsid w:val="00160BE7"/>
    <w:rsid w:val="00163906"/>
    <w:rsid w:val="0017354B"/>
    <w:rsid w:val="00173AC5"/>
    <w:rsid w:val="00174B38"/>
    <w:rsid w:val="00174BB0"/>
    <w:rsid w:val="00175C07"/>
    <w:rsid w:val="00176CBA"/>
    <w:rsid w:val="001771CD"/>
    <w:rsid w:val="00185461"/>
    <w:rsid w:val="00185732"/>
    <w:rsid w:val="00185C72"/>
    <w:rsid w:val="00186A93"/>
    <w:rsid w:val="0018799F"/>
    <w:rsid w:val="0019162F"/>
    <w:rsid w:val="001935A9"/>
    <w:rsid w:val="001958C2"/>
    <w:rsid w:val="001969DC"/>
    <w:rsid w:val="001A1D48"/>
    <w:rsid w:val="001A4EAA"/>
    <w:rsid w:val="001A57C1"/>
    <w:rsid w:val="001A7B45"/>
    <w:rsid w:val="001B0F9A"/>
    <w:rsid w:val="001B14DA"/>
    <w:rsid w:val="001B1C53"/>
    <w:rsid w:val="001B32D3"/>
    <w:rsid w:val="001B4F87"/>
    <w:rsid w:val="001B71E3"/>
    <w:rsid w:val="001C0977"/>
    <w:rsid w:val="001C45BB"/>
    <w:rsid w:val="001C49FC"/>
    <w:rsid w:val="001C70B2"/>
    <w:rsid w:val="001D0107"/>
    <w:rsid w:val="001D1949"/>
    <w:rsid w:val="001D382E"/>
    <w:rsid w:val="001D5104"/>
    <w:rsid w:val="001D6603"/>
    <w:rsid w:val="001D6803"/>
    <w:rsid w:val="001E3206"/>
    <w:rsid w:val="001E39B7"/>
    <w:rsid w:val="001E4D3E"/>
    <w:rsid w:val="001F0817"/>
    <w:rsid w:val="001F73B8"/>
    <w:rsid w:val="00200ED8"/>
    <w:rsid w:val="002037B1"/>
    <w:rsid w:val="002038E0"/>
    <w:rsid w:val="002044CA"/>
    <w:rsid w:val="00207D3E"/>
    <w:rsid w:val="00210F68"/>
    <w:rsid w:val="0021144B"/>
    <w:rsid w:val="0021249E"/>
    <w:rsid w:val="0021304C"/>
    <w:rsid w:val="002133AB"/>
    <w:rsid w:val="00214A38"/>
    <w:rsid w:val="00216305"/>
    <w:rsid w:val="002164D6"/>
    <w:rsid w:val="00221FF8"/>
    <w:rsid w:val="00222111"/>
    <w:rsid w:val="00223242"/>
    <w:rsid w:val="00227D6C"/>
    <w:rsid w:val="00230472"/>
    <w:rsid w:val="00240573"/>
    <w:rsid w:val="00240E51"/>
    <w:rsid w:val="0024653F"/>
    <w:rsid w:val="00247B66"/>
    <w:rsid w:val="00247D21"/>
    <w:rsid w:val="00254485"/>
    <w:rsid w:val="00255251"/>
    <w:rsid w:val="002569C3"/>
    <w:rsid w:val="0025757D"/>
    <w:rsid w:val="002577F7"/>
    <w:rsid w:val="00257F2B"/>
    <w:rsid w:val="0026029F"/>
    <w:rsid w:val="002615A7"/>
    <w:rsid w:val="002624C1"/>
    <w:rsid w:val="00262FE8"/>
    <w:rsid w:val="002636FE"/>
    <w:rsid w:val="00267294"/>
    <w:rsid w:val="00267A2A"/>
    <w:rsid w:val="002703CA"/>
    <w:rsid w:val="00271480"/>
    <w:rsid w:val="002733BA"/>
    <w:rsid w:val="00276A59"/>
    <w:rsid w:val="00276DE4"/>
    <w:rsid w:val="00276E71"/>
    <w:rsid w:val="00277A62"/>
    <w:rsid w:val="002808E9"/>
    <w:rsid w:val="00285126"/>
    <w:rsid w:val="002859DB"/>
    <w:rsid w:val="00285E11"/>
    <w:rsid w:val="00286EE4"/>
    <w:rsid w:val="00294246"/>
    <w:rsid w:val="002948DF"/>
    <w:rsid w:val="00294EEE"/>
    <w:rsid w:val="00296454"/>
    <w:rsid w:val="002A07AD"/>
    <w:rsid w:val="002A775B"/>
    <w:rsid w:val="002B259A"/>
    <w:rsid w:val="002B28BA"/>
    <w:rsid w:val="002B2EF7"/>
    <w:rsid w:val="002C0561"/>
    <w:rsid w:val="002C7534"/>
    <w:rsid w:val="002D03DB"/>
    <w:rsid w:val="002D07AB"/>
    <w:rsid w:val="002D117F"/>
    <w:rsid w:val="002E0557"/>
    <w:rsid w:val="002E2D23"/>
    <w:rsid w:val="002E5639"/>
    <w:rsid w:val="002E603C"/>
    <w:rsid w:val="002E7019"/>
    <w:rsid w:val="002F329C"/>
    <w:rsid w:val="002F32E7"/>
    <w:rsid w:val="002F4412"/>
    <w:rsid w:val="002F637F"/>
    <w:rsid w:val="002F7041"/>
    <w:rsid w:val="002F7AB7"/>
    <w:rsid w:val="002F7DC3"/>
    <w:rsid w:val="00300E8B"/>
    <w:rsid w:val="00302F0B"/>
    <w:rsid w:val="0031045A"/>
    <w:rsid w:val="00310573"/>
    <w:rsid w:val="00310CBA"/>
    <w:rsid w:val="003142A5"/>
    <w:rsid w:val="003161AA"/>
    <w:rsid w:val="00316DE5"/>
    <w:rsid w:val="0032398B"/>
    <w:rsid w:val="00325062"/>
    <w:rsid w:val="00325676"/>
    <w:rsid w:val="00330DB3"/>
    <w:rsid w:val="003317BA"/>
    <w:rsid w:val="003327FF"/>
    <w:rsid w:val="00336885"/>
    <w:rsid w:val="00340EEC"/>
    <w:rsid w:val="00342C25"/>
    <w:rsid w:val="00342E7A"/>
    <w:rsid w:val="00343D9C"/>
    <w:rsid w:val="00344B8F"/>
    <w:rsid w:val="0034570B"/>
    <w:rsid w:val="00345D80"/>
    <w:rsid w:val="00350365"/>
    <w:rsid w:val="00350893"/>
    <w:rsid w:val="003511CD"/>
    <w:rsid w:val="00355F58"/>
    <w:rsid w:val="0035720C"/>
    <w:rsid w:val="00357640"/>
    <w:rsid w:val="00371229"/>
    <w:rsid w:val="00374222"/>
    <w:rsid w:val="003769F6"/>
    <w:rsid w:val="003800F3"/>
    <w:rsid w:val="0038070C"/>
    <w:rsid w:val="0038089A"/>
    <w:rsid w:val="00380BDD"/>
    <w:rsid w:val="00380D8C"/>
    <w:rsid w:val="003824B1"/>
    <w:rsid w:val="00383480"/>
    <w:rsid w:val="0038787A"/>
    <w:rsid w:val="0039050B"/>
    <w:rsid w:val="00390C5D"/>
    <w:rsid w:val="00390D77"/>
    <w:rsid w:val="00392EB2"/>
    <w:rsid w:val="00393909"/>
    <w:rsid w:val="00394886"/>
    <w:rsid w:val="00394ED0"/>
    <w:rsid w:val="0039752F"/>
    <w:rsid w:val="003A13E2"/>
    <w:rsid w:val="003A23E4"/>
    <w:rsid w:val="003A60A1"/>
    <w:rsid w:val="003A66C5"/>
    <w:rsid w:val="003A6BDF"/>
    <w:rsid w:val="003B21BA"/>
    <w:rsid w:val="003B2942"/>
    <w:rsid w:val="003B340A"/>
    <w:rsid w:val="003B5F2C"/>
    <w:rsid w:val="003B733D"/>
    <w:rsid w:val="003C0182"/>
    <w:rsid w:val="003C035E"/>
    <w:rsid w:val="003C079A"/>
    <w:rsid w:val="003C092F"/>
    <w:rsid w:val="003C0AA8"/>
    <w:rsid w:val="003C0C84"/>
    <w:rsid w:val="003C214B"/>
    <w:rsid w:val="003C7709"/>
    <w:rsid w:val="003D0B03"/>
    <w:rsid w:val="003D103C"/>
    <w:rsid w:val="003D2F3A"/>
    <w:rsid w:val="003D46AC"/>
    <w:rsid w:val="003D4BD0"/>
    <w:rsid w:val="003D565C"/>
    <w:rsid w:val="003D58D0"/>
    <w:rsid w:val="003D58ED"/>
    <w:rsid w:val="003D6B77"/>
    <w:rsid w:val="003D6F33"/>
    <w:rsid w:val="003E226B"/>
    <w:rsid w:val="003E234E"/>
    <w:rsid w:val="003E3708"/>
    <w:rsid w:val="003E3A4A"/>
    <w:rsid w:val="003E3D37"/>
    <w:rsid w:val="003E4FAA"/>
    <w:rsid w:val="003F0148"/>
    <w:rsid w:val="003F5C35"/>
    <w:rsid w:val="003F74E8"/>
    <w:rsid w:val="003F7EC5"/>
    <w:rsid w:val="00400942"/>
    <w:rsid w:val="00401397"/>
    <w:rsid w:val="00402463"/>
    <w:rsid w:val="0040281C"/>
    <w:rsid w:val="00404010"/>
    <w:rsid w:val="00406C79"/>
    <w:rsid w:val="004076A9"/>
    <w:rsid w:val="00412CBF"/>
    <w:rsid w:val="00414160"/>
    <w:rsid w:val="00414A49"/>
    <w:rsid w:val="0041527A"/>
    <w:rsid w:val="00415648"/>
    <w:rsid w:val="00421F44"/>
    <w:rsid w:val="00424129"/>
    <w:rsid w:val="00427B3D"/>
    <w:rsid w:val="0043462F"/>
    <w:rsid w:val="004350B0"/>
    <w:rsid w:val="00437CA1"/>
    <w:rsid w:val="00437F7D"/>
    <w:rsid w:val="00441AED"/>
    <w:rsid w:val="00444443"/>
    <w:rsid w:val="00444785"/>
    <w:rsid w:val="00445628"/>
    <w:rsid w:val="00446887"/>
    <w:rsid w:val="00447A0E"/>
    <w:rsid w:val="004512B9"/>
    <w:rsid w:val="004524C8"/>
    <w:rsid w:val="00455285"/>
    <w:rsid w:val="004579A2"/>
    <w:rsid w:val="004608C0"/>
    <w:rsid w:val="00461124"/>
    <w:rsid w:val="00466699"/>
    <w:rsid w:val="00471673"/>
    <w:rsid w:val="00472D87"/>
    <w:rsid w:val="0047689C"/>
    <w:rsid w:val="004769A4"/>
    <w:rsid w:val="004778FC"/>
    <w:rsid w:val="004801D1"/>
    <w:rsid w:val="0048294E"/>
    <w:rsid w:val="00482E2D"/>
    <w:rsid w:val="00482F34"/>
    <w:rsid w:val="00485CCB"/>
    <w:rsid w:val="00486E33"/>
    <w:rsid w:val="00487427"/>
    <w:rsid w:val="004875BA"/>
    <w:rsid w:val="004938DB"/>
    <w:rsid w:val="004961B6"/>
    <w:rsid w:val="00497C0A"/>
    <w:rsid w:val="004A0009"/>
    <w:rsid w:val="004A430B"/>
    <w:rsid w:val="004A6302"/>
    <w:rsid w:val="004A6EAB"/>
    <w:rsid w:val="004B2E69"/>
    <w:rsid w:val="004B321E"/>
    <w:rsid w:val="004B55D9"/>
    <w:rsid w:val="004B5649"/>
    <w:rsid w:val="004B5DF3"/>
    <w:rsid w:val="004B77BB"/>
    <w:rsid w:val="004C005E"/>
    <w:rsid w:val="004C08AD"/>
    <w:rsid w:val="004C1C38"/>
    <w:rsid w:val="004C3F24"/>
    <w:rsid w:val="004C5C5C"/>
    <w:rsid w:val="004C625F"/>
    <w:rsid w:val="004C740E"/>
    <w:rsid w:val="004D25C7"/>
    <w:rsid w:val="004D3D88"/>
    <w:rsid w:val="004D3E68"/>
    <w:rsid w:val="004D41C9"/>
    <w:rsid w:val="004D768C"/>
    <w:rsid w:val="004E182C"/>
    <w:rsid w:val="004E30B3"/>
    <w:rsid w:val="004E6153"/>
    <w:rsid w:val="004E62D2"/>
    <w:rsid w:val="004E79EC"/>
    <w:rsid w:val="004F23AC"/>
    <w:rsid w:val="004F265D"/>
    <w:rsid w:val="004F3256"/>
    <w:rsid w:val="004F4F5B"/>
    <w:rsid w:val="004F6005"/>
    <w:rsid w:val="004F6FC2"/>
    <w:rsid w:val="004F72CD"/>
    <w:rsid w:val="004F7E96"/>
    <w:rsid w:val="005002A2"/>
    <w:rsid w:val="0050118E"/>
    <w:rsid w:val="005018F1"/>
    <w:rsid w:val="00502018"/>
    <w:rsid w:val="00502484"/>
    <w:rsid w:val="005101A8"/>
    <w:rsid w:val="00517B19"/>
    <w:rsid w:val="00517EA9"/>
    <w:rsid w:val="00524648"/>
    <w:rsid w:val="0052609A"/>
    <w:rsid w:val="00527745"/>
    <w:rsid w:val="00531DB5"/>
    <w:rsid w:val="00532F21"/>
    <w:rsid w:val="005336EC"/>
    <w:rsid w:val="00536351"/>
    <w:rsid w:val="005419A3"/>
    <w:rsid w:val="0054266F"/>
    <w:rsid w:val="00543676"/>
    <w:rsid w:val="005448CF"/>
    <w:rsid w:val="00544938"/>
    <w:rsid w:val="00544B27"/>
    <w:rsid w:val="00544D85"/>
    <w:rsid w:val="00545AD1"/>
    <w:rsid w:val="00546BE5"/>
    <w:rsid w:val="00547D17"/>
    <w:rsid w:val="00547F2A"/>
    <w:rsid w:val="00550109"/>
    <w:rsid w:val="0055389D"/>
    <w:rsid w:val="00553B27"/>
    <w:rsid w:val="00556222"/>
    <w:rsid w:val="00556BA8"/>
    <w:rsid w:val="00561759"/>
    <w:rsid w:val="005627FB"/>
    <w:rsid w:val="00562D7D"/>
    <w:rsid w:val="00563142"/>
    <w:rsid w:val="005631B7"/>
    <w:rsid w:val="00564652"/>
    <w:rsid w:val="005655A4"/>
    <w:rsid w:val="0056602C"/>
    <w:rsid w:val="005669A1"/>
    <w:rsid w:val="005672EE"/>
    <w:rsid w:val="00567AFD"/>
    <w:rsid w:val="0057043E"/>
    <w:rsid w:val="00571068"/>
    <w:rsid w:val="00576EE2"/>
    <w:rsid w:val="00577C2E"/>
    <w:rsid w:val="00580F29"/>
    <w:rsid w:val="00582E97"/>
    <w:rsid w:val="005833CA"/>
    <w:rsid w:val="00583722"/>
    <w:rsid w:val="00583B67"/>
    <w:rsid w:val="00583EB0"/>
    <w:rsid w:val="00587028"/>
    <w:rsid w:val="00593DE9"/>
    <w:rsid w:val="0059688E"/>
    <w:rsid w:val="005A108A"/>
    <w:rsid w:val="005A2F52"/>
    <w:rsid w:val="005A41D1"/>
    <w:rsid w:val="005A4A21"/>
    <w:rsid w:val="005A54C2"/>
    <w:rsid w:val="005A61AF"/>
    <w:rsid w:val="005A7490"/>
    <w:rsid w:val="005B4003"/>
    <w:rsid w:val="005C11A2"/>
    <w:rsid w:val="005C5E9F"/>
    <w:rsid w:val="005C65D9"/>
    <w:rsid w:val="005C6D7E"/>
    <w:rsid w:val="005D08E9"/>
    <w:rsid w:val="005D1F19"/>
    <w:rsid w:val="005D3FD2"/>
    <w:rsid w:val="005D4C47"/>
    <w:rsid w:val="005D5C1C"/>
    <w:rsid w:val="005D5CC4"/>
    <w:rsid w:val="005E1129"/>
    <w:rsid w:val="005E7A1C"/>
    <w:rsid w:val="005F2174"/>
    <w:rsid w:val="005F57C5"/>
    <w:rsid w:val="005F7AFA"/>
    <w:rsid w:val="00600684"/>
    <w:rsid w:val="006043DF"/>
    <w:rsid w:val="00605B6B"/>
    <w:rsid w:val="00606FC8"/>
    <w:rsid w:val="006077E0"/>
    <w:rsid w:val="00610112"/>
    <w:rsid w:val="00610911"/>
    <w:rsid w:val="006128B1"/>
    <w:rsid w:val="00620A50"/>
    <w:rsid w:val="00624698"/>
    <w:rsid w:val="00627EA4"/>
    <w:rsid w:val="006324F2"/>
    <w:rsid w:val="00633C0F"/>
    <w:rsid w:val="00637C60"/>
    <w:rsid w:val="00637FD2"/>
    <w:rsid w:val="00645A36"/>
    <w:rsid w:val="00646A3B"/>
    <w:rsid w:val="00651568"/>
    <w:rsid w:val="006540A2"/>
    <w:rsid w:val="006550C9"/>
    <w:rsid w:val="00660328"/>
    <w:rsid w:val="00660956"/>
    <w:rsid w:val="00661A23"/>
    <w:rsid w:val="00661EA5"/>
    <w:rsid w:val="00662C68"/>
    <w:rsid w:val="00663421"/>
    <w:rsid w:val="00664F87"/>
    <w:rsid w:val="00666D01"/>
    <w:rsid w:val="00667812"/>
    <w:rsid w:val="006678D5"/>
    <w:rsid w:val="00670225"/>
    <w:rsid w:val="0067032F"/>
    <w:rsid w:val="00674F09"/>
    <w:rsid w:val="006751E4"/>
    <w:rsid w:val="00680280"/>
    <w:rsid w:val="00681CF2"/>
    <w:rsid w:val="006828E5"/>
    <w:rsid w:val="0068382E"/>
    <w:rsid w:val="006838A5"/>
    <w:rsid w:val="00683936"/>
    <w:rsid w:val="00687AE6"/>
    <w:rsid w:val="0069502D"/>
    <w:rsid w:val="00695563"/>
    <w:rsid w:val="00695CC6"/>
    <w:rsid w:val="00696957"/>
    <w:rsid w:val="006A09CA"/>
    <w:rsid w:val="006A0C51"/>
    <w:rsid w:val="006A161F"/>
    <w:rsid w:val="006A2669"/>
    <w:rsid w:val="006A404D"/>
    <w:rsid w:val="006A4ECF"/>
    <w:rsid w:val="006A7D74"/>
    <w:rsid w:val="006B4126"/>
    <w:rsid w:val="006C25BE"/>
    <w:rsid w:val="006C2FD9"/>
    <w:rsid w:val="006C4A24"/>
    <w:rsid w:val="006C5DB3"/>
    <w:rsid w:val="006C66F1"/>
    <w:rsid w:val="006C6BC5"/>
    <w:rsid w:val="006D0A1F"/>
    <w:rsid w:val="006D2D79"/>
    <w:rsid w:val="006D36FF"/>
    <w:rsid w:val="006D3CC5"/>
    <w:rsid w:val="006D41B0"/>
    <w:rsid w:val="006D4876"/>
    <w:rsid w:val="006D5EA4"/>
    <w:rsid w:val="006E3920"/>
    <w:rsid w:val="006E3A2F"/>
    <w:rsid w:val="006E4C19"/>
    <w:rsid w:val="006E7FE8"/>
    <w:rsid w:val="006F67E6"/>
    <w:rsid w:val="006F7503"/>
    <w:rsid w:val="0070223C"/>
    <w:rsid w:val="00703386"/>
    <w:rsid w:val="00705944"/>
    <w:rsid w:val="00706FC6"/>
    <w:rsid w:val="00710695"/>
    <w:rsid w:val="00710FC2"/>
    <w:rsid w:val="007115C4"/>
    <w:rsid w:val="00711875"/>
    <w:rsid w:val="007172F8"/>
    <w:rsid w:val="00717751"/>
    <w:rsid w:val="0072142D"/>
    <w:rsid w:val="007217E4"/>
    <w:rsid w:val="0072424C"/>
    <w:rsid w:val="00724380"/>
    <w:rsid w:val="00724EB8"/>
    <w:rsid w:val="0072533A"/>
    <w:rsid w:val="00725F14"/>
    <w:rsid w:val="00733103"/>
    <w:rsid w:val="00733ED7"/>
    <w:rsid w:val="007347E9"/>
    <w:rsid w:val="00735CDA"/>
    <w:rsid w:val="00736D8A"/>
    <w:rsid w:val="007372E0"/>
    <w:rsid w:val="00740453"/>
    <w:rsid w:val="00740819"/>
    <w:rsid w:val="007455DF"/>
    <w:rsid w:val="00750F13"/>
    <w:rsid w:val="00750F2F"/>
    <w:rsid w:val="00751960"/>
    <w:rsid w:val="0075199D"/>
    <w:rsid w:val="0075506A"/>
    <w:rsid w:val="00764D68"/>
    <w:rsid w:val="007704F0"/>
    <w:rsid w:val="007714AF"/>
    <w:rsid w:val="007766B6"/>
    <w:rsid w:val="0077744E"/>
    <w:rsid w:val="00777FC8"/>
    <w:rsid w:val="0078295C"/>
    <w:rsid w:val="00782BFB"/>
    <w:rsid w:val="00785D31"/>
    <w:rsid w:val="00792267"/>
    <w:rsid w:val="00793A6B"/>
    <w:rsid w:val="00794FA7"/>
    <w:rsid w:val="007957F5"/>
    <w:rsid w:val="007A0BBC"/>
    <w:rsid w:val="007A1153"/>
    <w:rsid w:val="007A1B0E"/>
    <w:rsid w:val="007A3E80"/>
    <w:rsid w:val="007A57F1"/>
    <w:rsid w:val="007B0073"/>
    <w:rsid w:val="007B36C3"/>
    <w:rsid w:val="007B46B8"/>
    <w:rsid w:val="007B4D94"/>
    <w:rsid w:val="007B5832"/>
    <w:rsid w:val="007B795D"/>
    <w:rsid w:val="007C0FB4"/>
    <w:rsid w:val="007C1770"/>
    <w:rsid w:val="007C1E7B"/>
    <w:rsid w:val="007C3947"/>
    <w:rsid w:val="007C48D9"/>
    <w:rsid w:val="007C4A5D"/>
    <w:rsid w:val="007D0DA9"/>
    <w:rsid w:val="007D3C69"/>
    <w:rsid w:val="007D40D4"/>
    <w:rsid w:val="007D40F6"/>
    <w:rsid w:val="007D4353"/>
    <w:rsid w:val="007D4923"/>
    <w:rsid w:val="007E05C9"/>
    <w:rsid w:val="007E174F"/>
    <w:rsid w:val="007E723A"/>
    <w:rsid w:val="007E7466"/>
    <w:rsid w:val="007E75D1"/>
    <w:rsid w:val="007E7E41"/>
    <w:rsid w:val="007F6DC9"/>
    <w:rsid w:val="008007A8"/>
    <w:rsid w:val="00801A2F"/>
    <w:rsid w:val="00803308"/>
    <w:rsid w:val="008100A7"/>
    <w:rsid w:val="00810FD8"/>
    <w:rsid w:val="00814B60"/>
    <w:rsid w:val="00814F41"/>
    <w:rsid w:val="00815631"/>
    <w:rsid w:val="00820036"/>
    <w:rsid w:val="008239B3"/>
    <w:rsid w:val="00833BC6"/>
    <w:rsid w:val="008359BB"/>
    <w:rsid w:val="008407E9"/>
    <w:rsid w:val="00853941"/>
    <w:rsid w:val="00854E46"/>
    <w:rsid w:val="0086095E"/>
    <w:rsid w:val="00865779"/>
    <w:rsid w:val="008711C2"/>
    <w:rsid w:val="008721E1"/>
    <w:rsid w:val="0087424F"/>
    <w:rsid w:val="0087764E"/>
    <w:rsid w:val="008829C4"/>
    <w:rsid w:val="008837B3"/>
    <w:rsid w:val="008917F1"/>
    <w:rsid w:val="0089324E"/>
    <w:rsid w:val="008956DC"/>
    <w:rsid w:val="00895FB8"/>
    <w:rsid w:val="00897CF4"/>
    <w:rsid w:val="00897DCD"/>
    <w:rsid w:val="008A2F4A"/>
    <w:rsid w:val="008A7287"/>
    <w:rsid w:val="008B3D7A"/>
    <w:rsid w:val="008B4257"/>
    <w:rsid w:val="008B4A11"/>
    <w:rsid w:val="008B4B68"/>
    <w:rsid w:val="008B5DBF"/>
    <w:rsid w:val="008B68E5"/>
    <w:rsid w:val="008C371B"/>
    <w:rsid w:val="008D1ACF"/>
    <w:rsid w:val="008D28B8"/>
    <w:rsid w:val="008D2B17"/>
    <w:rsid w:val="008D4F00"/>
    <w:rsid w:val="008D7783"/>
    <w:rsid w:val="008E26B6"/>
    <w:rsid w:val="008E3759"/>
    <w:rsid w:val="008E4821"/>
    <w:rsid w:val="008E4D9F"/>
    <w:rsid w:val="008E7320"/>
    <w:rsid w:val="008F15AB"/>
    <w:rsid w:val="008F421E"/>
    <w:rsid w:val="008F45C0"/>
    <w:rsid w:val="008F5048"/>
    <w:rsid w:val="008F5E00"/>
    <w:rsid w:val="008F64AF"/>
    <w:rsid w:val="008F66D5"/>
    <w:rsid w:val="009002DC"/>
    <w:rsid w:val="009018B2"/>
    <w:rsid w:val="00904905"/>
    <w:rsid w:val="009079E1"/>
    <w:rsid w:val="00910B33"/>
    <w:rsid w:val="0091183F"/>
    <w:rsid w:val="00911B8E"/>
    <w:rsid w:val="00912250"/>
    <w:rsid w:val="0091366C"/>
    <w:rsid w:val="00914C8C"/>
    <w:rsid w:val="00915C5C"/>
    <w:rsid w:val="0091733A"/>
    <w:rsid w:val="009250B1"/>
    <w:rsid w:val="0092596A"/>
    <w:rsid w:val="0092674A"/>
    <w:rsid w:val="0093129C"/>
    <w:rsid w:val="00932298"/>
    <w:rsid w:val="00932882"/>
    <w:rsid w:val="00932AE4"/>
    <w:rsid w:val="009332F8"/>
    <w:rsid w:val="00933F8D"/>
    <w:rsid w:val="009411DE"/>
    <w:rsid w:val="00941D67"/>
    <w:rsid w:val="00943169"/>
    <w:rsid w:val="0094380D"/>
    <w:rsid w:val="00943BDF"/>
    <w:rsid w:val="009442D4"/>
    <w:rsid w:val="00944682"/>
    <w:rsid w:val="0094584F"/>
    <w:rsid w:val="00950426"/>
    <w:rsid w:val="009504AF"/>
    <w:rsid w:val="00950A92"/>
    <w:rsid w:val="009528A1"/>
    <w:rsid w:val="00957AA9"/>
    <w:rsid w:val="00960B8D"/>
    <w:rsid w:val="009640AF"/>
    <w:rsid w:val="00966101"/>
    <w:rsid w:val="009661AB"/>
    <w:rsid w:val="009714AD"/>
    <w:rsid w:val="00971850"/>
    <w:rsid w:val="00972A8F"/>
    <w:rsid w:val="00975903"/>
    <w:rsid w:val="0098145C"/>
    <w:rsid w:val="00981ECD"/>
    <w:rsid w:val="00982922"/>
    <w:rsid w:val="00983841"/>
    <w:rsid w:val="00984DBF"/>
    <w:rsid w:val="00987906"/>
    <w:rsid w:val="009A0B2F"/>
    <w:rsid w:val="009A0BD9"/>
    <w:rsid w:val="009A0EA7"/>
    <w:rsid w:val="009A22F8"/>
    <w:rsid w:val="009A360C"/>
    <w:rsid w:val="009A44F9"/>
    <w:rsid w:val="009A5C53"/>
    <w:rsid w:val="009A6968"/>
    <w:rsid w:val="009A6BBC"/>
    <w:rsid w:val="009A6E07"/>
    <w:rsid w:val="009A7076"/>
    <w:rsid w:val="009B1733"/>
    <w:rsid w:val="009B2BC3"/>
    <w:rsid w:val="009B2F9E"/>
    <w:rsid w:val="009B594D"/>
    <w:rsid w:val="009B6666"/>
    <w:rsid w:val="009B6A53"/>
    <w:rsid w:val="009B6A63"/>
    <w:rsid w:val="009C007B"/>
    <w:rsid w:val="009C0148"/>
    <w:rsid w:val="009C01F6"/>
    <w:rsid w:val="009C0364"/>
    <w:rsid w:val="009C053C"/>
    <w:rsid w:val="009C082D"/>
    <w:rsid w:val="009C53E8"/>
    <w:rsid w:val="009C56A2"/>
    <w:rsid w:val="009C7B2D"/>
    <w:rsid w:val="009D16FC"/>
    <w:rsid w:val="009D1E9E"/>
    <w:rsid w:val="009D33D6"/>
    <w:rsid w:val="009D4589"/>
    <w:rsid w:val="009D4F66"/>
    <w:rsid w:val="009D59C9"/>
    <w:rsid w:val="009D6E51"/>
    <w:rsid w:val="009D7359"/>
    <w:rsid w:val="009E1D87"/>
    <w:rsid w:val="009E33D2"/>
    <w:rsid w:val="009E4239"/>
    <w:rsid w:val="009E5D9C"/>
    <w:rsid w:val="009E6A2C"/>
    <w:rsid w:val="009F0317"/>
    <w:rsid w:val="009F062C"/>
    <w:rsid w:val="009F3BB5"/>
    <w:rsid w:val="009F41FE"/>
    <w:rsid w:val="009F53E1"/>
    <w:rsid w:val="00A000C2"/>
    <w:rsid w:val="00A01547"/>
    <w:rsid w:val="00A02AEA"/>
    <w:rsid w:val="00A03610"/>
    <w:rsid w:val="00A043FA"/>
    <w:rsid w:val="00A07A05"/>
    <w:rsid w:val="00A1030A"/>
    <w:rsid w:val="00A11DB7"/>
    <w:rsid w:val="00A12E8D"/>
    <w:rsid w:val="00A1335B"/>
    <w:rsid w:val="00A143F6"/>
    <w:rsid w:val="00A15C98"/>
    <w:rsid w:val="00A15CEA"/>
    <w:rsid w:val="00A165CF"/>
    <w:rsid w:val="00A1691E"/>
    <w:rsid w:val="00A174F3"/>
    <w:rsid w:val="00A17CEA"/>
    <w:rsid w:val="00A21AB3"/>
    <w:rsid w:val="00A22530"/>
    <w:rsid w:val="00A23536"/>
    <w:rsid w:val="00A23843"/>
    <w:rsid w:val="00A24AB7"/>
    <w:rsid w:val="00A25F73"/>
    <w:rsid w:val="00A2727B"/>
    <w:rsid w:val="00A2737A"/>
    <w:rsid w:val="00A27CEA"/>
    <w:rsid w:val="00A30ABF"/>
    <w:rsid w:val="00A30F57"/>
    <w:rsid w:val="00A310A8"/>
    <w:rsid w:val="00A33FA4"/>
    <w:rsid w:val="00A37D03"/>
    <w:rsid w:val="00A4133E"/>
    <w:rsid w:val="00A414F5"/>
    <w:rsid w:val="00A43044"/>
    <w:rsid w:val="00A43153"/>
    <w:rsid w:val="00A444DB"/>
    <w:rsid w:val="00A45EB0"/>
    <w:rsid w:val="00A45EC9"/>
    <w:rsid w:val="00A464F6"/>
    <w:rsid w:val="00A517D3"/>
    <w:rsid w:val="00A51EB4"/>
    <w:rsid w:val="00A55722"/>
    <w:rsid w:val="00A5713E"/>
    <w:rsid w:val="00A62098"/>
    <w:rsid w:val="00A6232C"/>
    <w:rsid w:val="00A6619A"/>
    <w:rsid w:val="00A70F74"/>
    <w:rsid w:val="00A72725"/>
    <w:rsid w:val="00A765CF"/>
    <w:rsid w:val="00A768BB"/>
    <w:rsid w:val="00A802B1"/>
    <w:rsid w:val="00A81AC2"/>
    <w:rsid w:val="00A826C2"/>
    <w:rsid w:val="00A84AF7"/>
    <w:rsid w:val="00A8589A"/>
    <w:rsid w:val="00A902E9"/>
    <w:rsid w:val="00A90C13"/>
    <w:rsid w:val="00A92C6F"/>
    <w:rsid w:val="00A94D20"/>
    <w:rsid w:val="00AA00D9"/>
    <w:rsid w:val="00AA11A6"/>
    <w:rsid w:val="00AA5C4E"/>
    <w:rsid w:val="00AA70FE"/>
    <w:rsid w:val="00AB1555"/>
    <w:rsid w:val="00AB1D42"/>
    <w:rsid w:val="00AB4357"/>
    <w:rsid w:val="00AB4E97"/>
    <w:rsid w:val="00AB7312"/>
    <w:rsid w:val="00AB7881"/>
    <w:rsid w:val="00AC14BE"/>
    <w:rsid w:val="00AC3992"/>
    <w:rsid w:val="00AC7C05"/>
    <w:rsid w:val="00AD0492"/>
    <w:rsid w:val="00AD2277"/>
    <w:rsid w:val="00AD6EA9"/>
    <w:rsid w:val="00AE01AD"/>
    <w:rsid w:val="00AE0549"/>
    <w:rsid w:val="00AE0850"/>
    <w:rsid w:val="00AE0D15"/>
    <w:rsid w:val="00AE55E7"/>
    <w:rsid w:val="00AE6942"/>
    <w:rsid w:val="00AE76E1"/>
    <w:rsid w:val="00AF58AC"/>
    <w:rsid w:val="00AF77E7"/>
    <w:rsid w:val="00B00262"/>
    <w:rsid w:val="00B0263A"/>
    <w:rsid w:val="00B04C83"/>
    <w:rsid w:val="00B06570"/>
    <w:rsid w:val="00B067A7"/>
    <w:rsid w:val="00B071CC"/>
    <w:rsid w:val="00B134C6"/>
    <w:rsid w:val="00B17B8F"/>
    <w:rsid w:val="00B24239"/>
    <w:rsid w:val="00B249A6"/>
    <w:rsid w:val="00B336FB"/>
    <w:rsid w:val="00B350F7"/>
    <w:rsid w:val="00B36ABA"/>
    <w:rsid w:val="00B376E2"/>
    <w:rsid w:val="00B431CC"/>
    <w:rsid w:val="00B43514"/>
    <w:rsid w:val="00B4716F"/>
    <w:rsid w:val="00B53296"/>
    <w:rsid w:val="00B539A7"/>
    <w:rsid w:val="00B53EF9"/>
    <w:rsid w:val="00B553E5"/>
    <w:rsid w:val="00B55B75"/>
    <w:rsid w:val="00B60FC6"/>
    <w:rsid w:val="00B6108F"/>
    <w:rsid w:val="00B62020"/>
    <w:rsid w:val="00B710EB"/>
    <w:rsid w:val="00B720EA"/>
    <w:rsid w:val="00B74377"/>
    <w:rsid w:val="00B75D1A"/>
    <w:rsid w:val="00B76FD7"/>
    <w:rsid w:val="00B803AC"/>
    <w:rsid w:val="00B84A91"/>
    <w:rsid w:val="00B84F7E"/>
    <w:rsid w:val="00B85C63"/>
    <w:rsid w:val="00B85E87"/>
    <w:rsid w:val="00B86F90"/>
    <w:rsid w:val="00B87386"/>
    <w:rsid w:val="00B879DA"/>
    <w:rsid w:val="00B87F01"/>
    <w:rsid w:val="00B90E92"/>
    <w:rsid w:val="00B92C8D"/>
    <w:rsid w:val="00B96554"/>
    <w:rsid w:val="00B97565"/>
    <w:rsid w:val="00BA2EE7"/>
    <w:rsid w:val="00BA39DC"/>
    <w:rsid w:val="00BA641F"/>
    <w:rsid w:val="00BB32D0"/>
    <w:rsid w:val="00BB32F7"/>
    <w:rsid w:val="00BB4554"/>
    <w:rsid w:val="00BC012A"/>
    <w:rsid w:val="00BC28BC"/>
    <w:rsid w:val="00BC372A"/>
    <w:rsid w:val="00BC461B"/>
    <w:rsid w:val="00BC47F9"/>
    <w:rsid w:val="00BC6CC2"/>
    <w:rsid w:val="00BC76BF"/>
    <w:rsid w:val="00BD3FEE"/>
    <w:rsid w:val="00BD5EC4"/>
    <w:rsid w:val="00BD68D9"/>
    <w:rsid w:val="00BD68FB"/>
    <w:rsid w:val="00BD722C"/>
    <w:rsid w:val="00BD7F16"/>
    <w:rsid w:val="00BE127A"/>
    <w:rsid w:val="00BE1317"/>
    <w:rsid w:val="00BE30CE"/>
    <w:rsid w:val="00BE3787"/>
    <w:rsid w:val="00BE7960"/>
    <w:rsid w:val="00BE7B06"/>
    <w:rsid w:val="00BF349C"/>
    <w:rsid w:val="00BF350B"/>
    <w:rsid w:val="00BF3AE1"/>
    <w:rsid w:val="00BF41DA"/>
    <w:rsid w:val="00BF59A0"/>
    <w:rsid w:val="00BF5FC8"/>
    <w:rsid w:val="00C01F69"/>
    <w:rsid w:val="00C0220E"/>
    <w:rsid w:val="00C0274F"/>
    <w:rsid w:val="00C06E2C"/>
    <w:rsid w:val="00C07104"/>
    <w:rsid w:val="00C1007A"/>
    <w:rsid w:val="00C13715"/>
    <w:rsid w:val="00C169B8"/>
    <w:rsid w:val="00C2126D"/>
    <w:rsid w:val="00C21C08"/>
    <w:rsid w:val="00C2349A"/>
    <w:rsid w:val="00C2707A"/>
    <w:rsid w:val="00C272B6"/>
    <w:rsid w:val="00C277AE"/>
    <w:rsid w:val="00C30710"/>
    <w:rsid w:val="00C32D28"/>
    <w:rsid w:val="00C355A9"/>
    <w:rsid w:val="00C36757"/>
    <w:rsid w:val="00C378E2"/>
    <w:rsid w:val="00C37A82"/>
    <w:rsid w:val="00C37D82"/>
    <w:rsid w:val="00C40BBC"/>
    <w:rsid w:val="00C42793"/>
    <w:rsid w:val="00C43698"/>
    <w:rsid w:val="00C456B4"/>
    <w:rsid w:val="00C46299"/>
    <w:rsid w:val="00C50977"/>
    <w:rsid w:val="00C5669C"/>
    <w:rsid w:val="00C6105D"/>
    <w:rsid w:val="00C62311"/>
    <w:rsid w:val="00C65555"/>
    <w:rsid w:val="00C67721"/>
    <w:rsid w:val="00C7513A"/>
    <w:rsid w:val="00C81099"/>
    <w:rsid w:val="00C819E9"/>
    <w:rsid w:val="00C837E2"/>
    <w:rsid w:val="00C84730"/>
    <w:rsid w:val="00C85D11"/>
    <w:rsid w:val="00C877AD"/>
    <w:rsid w:val="00C92FFB"/>
    <w:rsid w:val="00C94338"/>
    <w:rsid w:val="00C96016"/>
    <w:rsid w:val="00C960EE"/>
    <w:rsid w:val="00C96B44"/>
    <w:rsid w:val="00C96CD7"/>
    <w:rsid w:val="00CA0FCA"/>
    <w:rsid w:val="00CA3731"/>
    <w:rsid w:val="00CA3BB1"/>
    <w:rsid w:val="00CA6BA7"/>
    <w:rsid w:val="00CB23B7"/>
    <w:rsid w:val="00CB2DA5"/>
    <w:rsid w:val="00CB5625"/>
    <w:rsid w:val="00CB6936"/>
    <w:rsid w:val="00CB6BB3"/>
    <w:rsid w:val="00CB7F11"/>
    <w:rsid w:val="00CC189C"/>
    <w:rsid w:val="00CC508F"/>
    <w:rsid w:val="00CC57E7"/>
    <w:rsid w:val="00CC76CF"/>
    <w:rsid w:val="00CD102A"/>
    <w:rsid w:val="00CD1C9B"/>
    <w:rsid w:val="00CD2976"/>
    <w:rsid w:val="00CD2FA2"/>
    <w:rsid w:val="00CD3145"/>
    <w:rsid w:val="00CD32AB"/>
    <w:rsid w:val="00CD3EE0"/>
    <w:rsid w:val="00CD3F2C"/>
    <w:rsid w:val="00CD4333"/>
    <w:rsid w:val="00CD450E"/>
    <w:rsid w:val="00CD4804"/>
    <w:rsid w:val="00CD5DD9"/>
    <w:rsid w:val="00CD62BC"/>
    <w:rsid w:val="00CE0C78"/>
    <w:rsid w:val="00CE5DAD"/>
    <w:rsid w:val="00CE68F8"/>
    <w:rsid w:val="00CE6C03"/>
    <w:rsid w:val="00CF09FC"/>
    <w:rsid w:val="00CF356D"/>
    <w:rsid w:val="00CF3F7E"/>
    <w:rsid w:val="00CF596F"/>
    <w:rsid w:val="00D01399"/>
    <w:rsid w:val="00D0247E"/>
    <w:rsid w:val="00D15070"/>
    <w:rsid w:val="00D16F7A"/>
    <w:rsid w:val="00D20C60"/>
    <w:rsid w:val="00D2410C"/>
    <w:rsid w:val="00D24A32"/>
    <w:rsid w:val="00D24D8F"/>
    <w:rsid w:val="00D2751C"/>
    <w:rsid w:val="00D3014D"/>
    <w:rsid w:val="00D30B4B"/>
    <w:rsid w:val="00D3304B"/>
    <w:rsid w:val="00D34C6F"/>
    <w:rsid w:val="00D34D7D"/>
    <w:rsid w:val="00D37734"/>
    <w:rsid w:val="00D4092E"/>
    <w:rsid w:val="00D41CAE"/>
    <w:rsid w:val="00D4216B"/>
    <w:rsid w:val="00D43C0B"/>
    <w:rsid w:val="00D43F03"/>
    <w:rsid w:val="00D4498B"/>
    <w:rsid w:val="00D44B77"/>
    <w:rsid w:val="00D46339"/>
    <w:rsid w:val="00D46D51"/>
    <w:rsid w:val="00D47D14"/>
    <w:rsid w:val="00D53EDA"/>
    <w:rsid w:val="00D53F10"/>
    <w:rsid w:val="00D554C0"/>
    <w:rsid w:val="00D555D3"/>
    <w:rsid w:val="00D60E5D"/>
    <w:rsid w:val="00D61E84"/>
    <w:rsid w:val="00D636F1"/>
    <w:rsid w:val="00D63CF1"/>
    <w:rsid w:val="00D64FD4"/>
    <w:rsid w:val="00D656C3"/>
    <w:rsid w:val="00D658A8"/>
    <w:rsid w:val="00D70C22"/>
    <w:rsid w:val="00D75607"/>
    <w:rsid w:val="00D76890"/>
    <w:rsid w:val="00D76B66"/>
    <w:rsid w:val="00D82351"/>
    <w:rsid w:val="00D8574D"/>
    <w:rsid w:val="00D864AA"/>
    <w:rsid w:val="00D90134"/>
    <w:rsid w:val="00D90184"/>
    <w:rsid w:val="00D90B4E"/>
    <w:rsid w:val="00D94EA7"/>
    <w:rsid w:val="00D97363"/>
    <w:rsid w:val="00D973B0"/>
    <w:rsid w:val="00DA00A1"/>
    <w:rsid w:val="00DA2F62"/>
    <w:rsid w:val="00DA3BC3"/>
    <w:rsid w:val="00DA3D2E"/>
    <w:rsid w:val="00DA3DE8"/>
    <w:rsid w:val="00DA4382"/>
    <w:rsid w:val="00DA49B2"/>
    <w:rsid w:val="00DA61EE"/>
    <w:rsid w:val="00DB2644"/>
    <w:rsid w:val="00DB4522"/>
    <w:rsid w:val="00DB5CB0"/>
    <w:rsid w:val="00DB759B"/>
    <w:rsid w:val="00DC2492"/>
    <w:rsid w:val="00DC6B9B"/>
    <w:rsid w:val="00DD22FD"/>
    <w:rsid w:val="00DD5C24"/>
    <w:rsid w:val="00DD5EEE"/>
    <w:rsid w:val="00DD64A9"/>
    <w:rsid w:val="00DD7C55"/>
    <w:rsid w:val="00DE0482"/>
    <w:rsid w:val="00DE0A16"/>
    <w:rsid w:val="00DE3E90"/>
    <w:rsid w:val="00DE6736"/>
    <w:rsid w:val="00DF0783"/>
    <w:rsid w:val="00DF5EC4"/>
    <w:rsid w:val="00E00A77"/>
    <w:rsid w:val="00E021A3"/>
    <w:rsid w:val="00E0309D"/>
    <w:rsid w:val="00E07539"/>
    <w:rsid w:val="00E119D3"/>
    <w:rsid w:val="00E123AB"/>
    <w:rsid w:val="00E13D0F"/>
    <w:rsid w:val="00E176AC"/>
    <w:rsid w:val="00E17FB0"/>
    <w:rsid w:val="00E20F87"/>
    <w:rsid w:val="00E238DC"/>
    <w:rsid w:val="00E241FE"/>
    <w:rsid w:val="00E248EE"/>
    <w:rsid w:val="00E253E2"/>
    <w:rsid w:val="00E2592E"/>
    <w:rsid w:val="00E26E47"/>
    <w:rsid w:val="00E271E5"/>
    <w:rsid w:val="00E27467"/>
    <w:rsid w:val="00E30536"/>
    <w:rsid w:val="00E30C81"/>
    <w:rsid w:val="00E326AE"/>
    <w:rsid w:val="00E32D3C"/>
    <w:rsid w:val="00E375D8"/>
    <w:rsid w:val="00E375E0"/>
    <w:rsid w:val="00E41A73"/>
    <w:rsid w:val="00E41E10"/>
    <w:rsid w:val="00E4242E"/>
    <w:rsid w:val="00E437EC"/>
    <w:rsid w:val="00E45202"/>
    <w:rsid w:val="00E46010"/>
    <w:rsid w:val="00E46CD9"/>
    <w:rsid w:val="00E46D5C"/>
    <w:rsid w:val="00E5213D"/>
    <w:rsid w:val="00E53677"/>
    <w:rsid w:val="00E53924"/>
    <w:rsid w:val="00E55AAB"/>
    <w:rsid w:val="00E55B1D"/>
    <w:rsid w:val="00E573B5"/>
    <w:rsid w:val="00E57680"/>
    <w:rsid w:val="00E61184"/>
    <w:rsid w:val="00E65BB0"/>
    <w:rsid w:val="00E668D5"/>
    <w:rsid w:val="00E72C88"/>
    <w:rsid w:val="00E73A93"/>
    <w:rsid w:val="00E770F9"/>
    <w:rsid w:val="00E77D4B"/>
    <w:rsid w:val="00E83A58"/>
    <w:rsid w:val="00E84670"/>
    <w:rsid w:val="00E84F7B"/>
    <w:rsid w:val="00E8579B"/>
    <w:rsid w:val="00E85DB6"/>
    <w:rsid w:val="00E874A8"/>
    <w:rsid w:val="00E9014B"/>
    <w:rsid w:val="00E90CDF"/>
    <w:rsid w:val="00E94A15"/>
    <w:rsid w:val="00E94F3A"/>
    <w:rsid w:val="00EA0CD8"/>
    <w:rsid w:val="00EA33C2"/>
    <w:rsid w:val="00EA34CE"/>
    <w:rsid w:val="00EA6019"/>
    <w:rsid w:val="00EB06AE"/>
    <w:rsid w:val="00EB099C"/>
    <w:rsid w:val="00EB1E9D"/>
    <w:rsid w:val="00EB3320"/>
    <w:rsid w:val="00EB64EC"/>
    <w:rsid w:val="00EC0415"/>
    <w:rsid w:val="00EC27CD"/>
    <w:rsid w:val="00EC39A9"/>
    <w:rsid w:val="00EC465C"/>
    <w:rsid w:val="00EC4825"/>
    <w:rsid w:val="00EC4966"/>
    <w:rsid w:val="00EC62DD"/>
    <w:rsid w:val="00EC6922"/>
    <w:rsid w:val="00EC6933"/>
    <w:rsid w:val="00ED1A02"/>
    <w:rsid w:val="00ED29C9"/>
    <w:rsid w:val="00ED4ED8"/>
    <w:rsid w:val="00ED69D4"/>
    <w:rsid w:val="00EE0F11"/>
    <w:rsid w:val="00EE4C2B"/>
    <w:rsid w:val="00EF3337"/>
    <w:rsid w:val="00EF3C5E"/>
    <w:rsid w:val="00EF6188"/>
    <w:rsid w:val="00F05103"/>
    <w:rsid w:val="00F05B1B"/>
    <w:rsid w:val="00F07CAA"/>
    <w:rsid w:val="00F108DA"/>
    <w:rsid w:val="00F10C84"/>
    <w:rsid w:val="00F11B3F"/>
    <w:rsid w:val="00F1566E"/>
    <w:rsid w:val="00F160DD"/>
    <w:rsid w:val="00F176A4"/>
    <w:rsid w:val="00F20FF3"/>
    <w:rsid w:val="00F222A5"/>
    <w:rsid w:val="00F23A17"/>
    <w:rsid w:val="00F244BC"/>
    <w:rsid w:val="00F25A5A"/>
    <w:rsid w:val="00F271AD"/>
    <w:rsid w:val="00F325C2"/>
    <w:rsid w:val="00F326AC"/>
    <w:rsid w:val="00F344C2"/>
    <w:rsid w:val="00F34D23"/>
    <w:rsid w:val="00F36884"/>
    <w:rsid w:val="00F403BC"/>
    <w:rsid w:val="00F40F7D"/>
    <w:rsid w:val="00F45829"/>
    <w:rsid w:val="00F46245"/>
    <w:rsid w:val="00F477B9"/>
    <w:rsid w:val="00F50872"/>
    <w:rsid w:val="00F5253C"/>
    <w:rsid w:val="00F540CA"/>
    <w:rsid w:val="00F54EE9"/>
    <w:rsid w:val="00F55C79"/>
    <w:rsid w:val="00F5717A"/>
    <w:rsid w:val="00F60D34"/>
    <w:rsid w:val="00F625F6"/>
    <w:rsid w:val="00F6361E"/>
    <w:rsid w:val="00F6610D"/>
    <w:rsid w:val="00F66180"/>
    <w:rsid w:val="00F66298"/>
    <w:rsid w:val="00F675EB"/>
    <w:rsid w:val="00F76F9B"/>
    <w:rsid w:val="00F81918"/>
    <w:rsid w:val="00F82229"/>
    <w:rsid w:val="00F82348"/>
    <w:rsid w:val="00F84B6F"/>
    <w:rsid w:val="00F84F84"/>
    <w:rsid w:val="00F855F9"/>
    <w:rsid w:val="00F910AB"/>
    <w:rsid w:val="00F91D84"/>
    <w:rsid w:val="00F94115"/>
    <w:rsid w:val="00F9479A"/>
    <w:rsid w:val="00F948C4"/>
    <w:rsid w:val="00F973FE"/>
    <w:rsid w:val="00FA17AA"/>
    <w:rsid w:val="00FA1B2A"/>
    <w:rsid w:val="00FA276B"/>
    <w:rsid w:val="00FA35B2"/>
    <w:rsid w:val="00FA380D"/>
    <w:rsid w:val="00FA6276"/>
    <w:rsid w:val="00FA78C0"/>
    <w:rsid w:val="00FA7A86"/>
    <w:rsid w:val="00FB1FC5"/>
    <w:rsid w:val="00FB2CD4"/>
    <w:rsid w:val="00FB6DF9"/>
    <w:rsid w:val="00FC0F67"/>
    <w:rsid w:val="00FC1CED"/>
    <w:rsid w:val="00FC3AD8"/>
    <w:rsid w:val="00FC4319"/>
    <w:rsid w:val="00FC4355"/>
    <w:rsid w:val="00FC7155"/>
    <w:rsid w:val="00FD12EB"/>
    <w:rsid w:val="00FD4DC9"/>
    <w:rsid w:val="00FD7975"/>
    <w:rsid w:val="00FE0A10"/>
    <w:rsid w:val="00FE0B18"/>
    <w:rsid w:val="00FE166B"/>
    <w:rsid w:val="00FE2BAF"/>
    <w:rsid w:val="00FE5267"/>
    <w:rsid w:val="00FE700F"/>
    <w:rsid w:val="00FF00D9"/>
    <w:rsid w:val="00FF02D5"/>
    <w:rsid w:val="00FF0C95"/>
    <w:rsid w:val="00FF18EE"/>
    <w:rsid w:val="00FF34EA"/>
    <w:rsid w:val="00FF6CB0"/>
    <w:rsid w:val="00FF7902"/>
    <w:rsid w:val="1847D62F"/>
    <w:rsid w:val="215063D6"/>
    <w:rsid w:val="2C715F5B"/>
    <w:rsid w:val="3565F87D"/>
    <w:rsid w:val="36766736"/>
    <w:rsid w:val="6B29E2A8"/>
    <w:rsid w:val="6D37C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8E1B8F"/>
  <w15:docId w15:val="{4DDDBC7A-CA19-4360-9CC0-FFE8296A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0F7D"/>
    <w:pPr>
      <w:spacing w:after="120" w:line="240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1"/>
    <w:qFormat/>
    <w:rsid w:val="00F40F7D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F40F7D"/>
    <w:pPr>
      <w:keepNext/>
      <w:keepLines/>
      <w:spacing w:before="18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99"/>
    <w:qFormat/>
    <w:pPr>
      <w:spacing w:before="0" w:after="0"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1"/>
    <w:rsid w:val="00F40F7D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olo2Carattere">
    <w:name w:val="Titolo 2 Carattere"/>
    <w:basedOn w:val="Carpredefinitoparagrafo"/>
    <w:link w:val="Titolo2"/>
    <w:uiPriority w:val="1"/>
    <w:rsid w:val="00F40F7D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idascalia">
    <w:name w:val="caption"/>
    <w:basedOn w:val="Normale"/>
    <w:next w:val="Normale"/>
    <w:uiPriority w:val="10"/>
    <w:unhideWhenUsed/>
    <w:qFormat/>
    <w:pPr>
      <w:spacing w:before="200"/>
    </w:pPr>
    <w:rPr>
      <w:i/>
      <w:iCs/>
    </w:rPr>
  </w:style>
  <w:style w:type="paragraph" w:styleId="Puntoelenco">
    <w:name w:val="List Bullet"/>
    <w:basedOn w:val="Normale"/>
    <w:uiPriority w:val="1"/>
    <w:unhideWhenUsed/>
    <w:qFormat/>
    <w:pPr>
      <w:numPr>
        <w:numId w:val="9"/>
      </w:numPr>
    </w:pPr>
  </w:style>
  <w:style w:type="paragraph" w:styleId="Numeroelenco">
    <w:name w:val="List Number"/>
    <w:basedOn w:val="Normale"/>
    <w:uiPriority w:val="1"/>
    <w:unhideWhenUsed/>
    <w:qFormat/>
    <w:pPr>
      <w:numPr>
        <w:numId w:val="10"/>
      </w:numPr>
      <w:contextualSpacing/>
    </w:pPr>
  </w:style>
  <w:style w:type="paragraph" w:styleId="Titolo">
    <w:name w:val="Title"/>
    <w:basedOn w:val="Normale"/>
    <w:next w:val="Normale"/>
    <w:link w:val="TitoloCarattere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next w:val="Normale"/>
    <w:link w:val="SottotitoloCarattere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nfasicorsivo">
    <w:name w:val="Emphasis"/>
    <w:basedOn w:val="Carpredefinitoparagrafo"/>
    <w:uiPriority w:val="10"/>
    <w:unhideWhenUsed/>
    <w:qFormat/>
    <w:rPr>
      <w:i w:val="0"/>
      <w:iCs w:val="0"/>
      <w:color w:val="007789" w:themeColor="accent1" w:themeShade="BF"/>
    </w:rPr>
  </w:style>
  <w:style w:type="paragraph" w:styleId="Nessunaspaziatura">
    <w:name w:val="No Spacing"/>
    <w:link w:val="NessunaspaziaturaCaratter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Pr>
      <w:rFonts w:asciiTheme="minorHAnsi" w:eastAsiaTheme="minorEastAsia" w:hAnsiTheme="minorHAnsi" w:cstheme="minorBidi"/>
      <w:color w:val="auto"/>
    </w:rPr>
  </w:style>
  <w:style w:type="paragraph" w:styleId="Citazione">
    <w:name w:val="Quote"/>
    <w:basedOn w:val="Normale"/>
    <w:next w:val="Normale"/>
    <w:link w:val="CitazioneCarattere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zioneCarattere">
    <w:name w:val="Citazione Carattere"/>
    <w:basedOn w:val="Carpredefinitoparagrafo"/>
    <w:link w:val="Citazion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aps/>
      <w:sz w:val="16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Pr>
      <w:color w:val="EB8803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2E2D"/>
    <w:pPr>
      <w:tabs>
        <w:tab w:val="right" w:leader="dot" w:pos="10790"/>
      </w:tabs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e"/>
    <w:next w:val="Normale"/>
    <w:uiPriority w:val="39"/>
    <w:unhideWhenUsed/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Rientronormale">
    <w:name w:val="Normal Indent"/>
    <w:basedOn w:val="Normale"/>
    <w:uiPriority w:val="99"/>
    <w:unhideWhenUsed/>
    <w:pPr>
      <w:ind w:left="72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table" w:customStyle="1" w:styleId="tabellareport">
    <w:name w:val="tabella report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D41CA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1CAE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1CAE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1CA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1CAE"/>
    <w:rPr>
      <w:b/>
      <w:bCs/>
    </w:rPr>
  </w:style>
  <w:style w:type="paragraph" w:styleId="Paragrafoelenco">
    <w:name w:val="List Paragraph"/>
    <w:basedOn w:val="Normale"/>
    <w:uiPriority w:val="34"/>
    <w:qFormat/>
    <w:rsid w:val="000F5F01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1C49FC"/>
  </w:style>
  <w:style w:type="character" w:customStyle="1" w:styleId="eop">
    <w:name w:val="eop"/>
    <w:basedOn w:val="Carpredefinitoparagrafo"/>
    <w:rsid w:val="001C49FC"/>
  </w:style>
  <w:style w:type="paragraph" w:customStyle="1" w:styleId="paragraph">
    <w:name w:val="paragraph"/>
    <w:basedOn w:val="Normale"/>
    <w:rsid w:val="00B76F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NormaleWeb">
    <w:name w:val="Normal (Web)"/>
    <w:basedOn w:val="Normale"/>
    <w:uiPriority w:val="99"/>
    <w:semiHidden/>
    <w:unhideWhenUsed/>
    <w:rsid w:val="00F20F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0FF3"/>
    <w:rPr>
      <w:b/>
      <w:bCs/>
    </w:rPr>
  </w:style>
  <w:style w:type="table" w:styleId="Grigliatabellachiara">
    <w:name w:val="Grid Table Light"/>
    <w:basedOn w:val="Tabellanormale"/>
    <w:uiPriority w:val="40"/>
    <w:rsid w:val="00D973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sonormal0">
    <w:name w:val="msonormal"/>
    <w:basedOn w:val="Normale"/>
    <w:rsid w:val="009D33D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textrun">
    <w:name w:val="textrun"/>
    <w:basedOn w:val="Carpredefinitoparagrafo"/>
    <w:rsid w:val="009D33D6"/>
  </w:style>
  <w:style w:type="character" w:customStyle="1" w:styleId="linebreakblob">
    <w:name w:val="linebreakblob"/>
    <w:basedOn w:val="Carpredefinitoparagrafo"/>
    <w:rsid w:val="009D33D6"/>
  </w:style>
  <w:style w:type="character" w:customStyle="1" w:styleId="scxw262336276">
    <w:name w:val="scxw262336276"/>
    <w:basedOn w:val="Carpredefinitoparagrafo"/>
    <w:rsid w:val="009D33D6"/>
  </w:style>
  <w:style w:type="character" w:styleId="Menzionenonrisolta">
    <w:name w:val="Unresolved Mention"/>
    <w:basedOn w:val="Carpredefinitoparagrafo"/>
    <w:uiPriority w:val="99"/>
    <w:semiHidden/>
    <w:unhideWhenUsed/>
    <w:rsid w:val="004B77BB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7B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B36C3"/>
    <w:rPr>
      <w:rFonts w:ascii="Courier New" w:eastAsia="Times New Roman" w:hAnsi="Courier New" w:cs="Courier New"/>
      <w:color w:val="auto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B36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7B36C3"/>
  </w:style>
  <w:style w:type="character" w:customStyle="1" w:styleId="hljs-builtin">
    <w:name w:val="hljs-built_in"/>
    <w:basedOn w:val="Carpredefinitoparagrafo"/>
    <w:rsid w:val="007B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3F1BB-5F66-4E12-AFFC-193D04D4B5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7F016-95BB-4744-9A5B-5C3BE1524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566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</vt:lpstr>
      <vt:lpstr>Project report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Francesco Laezza</dc:creator>
  <cp:keywords>Advanced Measurement</cp:keywords>
  <cp:lastModifiedBy>Annalisa Brivio</cp:lastModifiedBy>
  <cp:revision>71</cp:revision>
  <cp:lastPrinted>2023-06-17T15:57:00Z</cp:lastPrinted>
  <dcterms:created xsi:type="dcterms:W3CDTF">2023-03-31T14:03:00Z</dcterms:created>
  <dcterms:modified xsi:type="dcterms:W3CDTF">2023-06-18T07:55:00Z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